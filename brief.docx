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EB9C7" w14:textId="77777777" w:rsidR="00A64481" w:rsidRDefault="00EC06DC" w:rsidP="00EC06DC">
      <w:pPr>
        <w:pStyle w:val="Salutation"/>
      </w:pPr>
      <w:r>
        <w:t xml:space="preserve">Dear </w:t>
      </w:r>
      <w:r w:rsidR="000E1171">
        <w:t>Intern</w:t>
      </w:r>
    </w:p>
    <w:p w14:paraId="1D8C5D35" w14:textId="77777777" w:rsidR="005F014E" w:rsidRDefault="005F014E" w:rsidP="005F014E"/>
    <w:p w14:paraId="3AD859D8" w14:textId="05E19BF1" w:rsidR="005F014E" w:rsidRDefault="005F014E" w:rsidP="005F014E">
      <w:pPr>
        <w:rPr>
          <w:b/>
          <w:u w:val="single"/>
        </w:rPr>
      </w:pPr>
      <w:r>
        <w:rPr>
          <w:b/>
          <w:u w:val="single"/>
        </w:rPr>
        <w:t>Info</w:t>
      </w:r>
    </w:p>
    <w:p w14:paraId="2CE07AEB" w14:textId="16B40AC7" w:rsidR="005F014E" w:rsidRDefault="005F014E" w:rsidP="005F014E">
      <w:pPr>
        <w:pStyle w:val="ListParagraph"/>
        <w:numPr>
          <w:ilvl w:val="0"/>
          <w:numId w:val="14"/>
        </w:numPr>
      </w:pPr>
      <w:r>
        <w:t>Internship lasts a maximum of 5 days.</w:t>
      </w:r>
    </w:p>
    <w:p w14:paraId="1897E835" w14:textId="07A34509" w:rsidR="005F014E" w:rsidRPr="00155971" w:rsidRDefault="005F014E" w:rsidP="005F014E">
      <w:pPr>
        <w:pStyle w:val="ListParagraph"/>
        <w:numPr>
          <w:ilvl w:val="0"/>
          <w:numId w:val="14"/>
        </w:numPr>
      </w:pPr>
      <w:r>
        <w:t xml:space="preserve">Duration: </w:t>
      </w:r>
      <w:r w:rsidR="005A3B89">
        <w:rPr>
          <w:szCs w:val="22"/>
        </w:rPr>
        <w:t>Wednesday 29 of July to Wednesday 5</w:t>
      </w:r>
      <w:r w:rsidR="00155971">
        <w:rPr>
          <w:szCs w:val="22"/>
        </w:rPr>
        <w:t>.</w:t>
      </w:r>
    </w:p>
    <w:p w14:paraId="7FE423C5" w14:textId="676B2B06" w:rsidR="00155971" w:rsidRPr="00155971" w:rsidRDefault="00155971" w:rsidP="005F014E">
      <w:pPr>
        <w:pStyle w:val="ListParagraph"/>
        <w:numPr>
          <w:ilvl w:val="0"/>
          <w:numId w:val="14"/>
        </w:numPr>
      </w:pPr>
      <w:r>
        <w:rPr>
          <w:szCs w:val="22"/>
        </w:rPr>
        <w:t>Work 5 hours a day</w:t>
      </w:r>
      <w:proofErr w:type="gramStart"/>
      <w:r>
        <w:rPr>
          <w:szCs w:val="22"/>
        </w:rPr>
        <w:t>,  1</w:t>
      </w:r>
      <w:proofErr w:type="gramEnd"/>
      <w:r>
        <w:rPr>
          <w:szCs w:val="22"/>
        </w:rPr>
        <w:t xml:space="preserve"> hour lunch break ( 10am – 4pm)</w:t>
      </w:r>
    </w:p>
    <w:p w14:paraId="3978B958" w14:textId="107931B0" w:rsidR="00155971" w:rsidRDefault="00155971" w:rsidP="005F014E">
      <w:pPr>
        <w:pStyle w:val="ListParagraph"/>
        <w:numPr>
          <w:ilvl w:val="0"/>
          <w:numId w:val="14"/>
        </w:numPr>
      </w:pPr>
      <w:r>
        <w:t>If you complete the work within the 5 days please email us with the final copy and your internship will be completed</w:t>
      </w:r>
    </w:p>
    <w:p w14:paraId="3FBB3BB8" w14:textId="0D658CB9" w:rsidR="005F014E" w:rsidRDefault="00155971" w:rsidP="005A41BA">
      <w:pPr>
        <w:pStyle w:val="ListParagraph"/>
        <w:numPr>
          <w:ilvl w:val="0"/>
          <w:numId w:val="14"/>
        </w:numPr>
      </w:pPr>
      <w:r>
        <w:t xml:space="preserve">There is </w:t>
      </w:r>
      <w:r w:rsidRPr="00E745CA">
        <w:rPr>
          <w:b/>
        </w:rPr>
        <w:t>no requirement</w:t>
      </w:r>
      <w:r>
        <w:t xml:space="preserve"> to finish the task within the 5 </w:t>
      </w:r>
      <w:proofErr w:type="gramStart"/>
      <w:r>
        <w:t>days,</w:t>
      </w:r>
      <w:proofErr w:type="gramEnd"/>
      <w:r>
        <w:t xml:space="preserve"> not doing so will lead to no </w:t>
      </w:r>
      <w:r w:rsidRPr="001A3C86">
        <w:t>repercussions</w:t>
      </w:r>
      <w:r>
        <w:t>.</w:t>
      </w:r>
    </w:p>
    <w:p w14:paraId="768AE21A" w14:textId="0319EC12" w:rsidR="00E745CA" w:rsidRDefault="00E745CA" w:rsidP="005A41BA">
      <w:pPr>
        <w:pStyle w:val="ListParagraph"/>
        <w:numPr>
          <w:ilvl w:val="0"/>
          <w:numId w:val="14"/>
        </w:numPr>
      </w:pPr>
      <w:r>
        <w:t>If you don’t have enough time, just email us and we will extend the internship.</w:t>
      </w:r>
    </w:p>
    <w:p w14:paraId="2C4C1570" w14:textId="148213C8" w:rsidR="00E745CA" w:rsidRDefault="00E745CA" w:rsidP="005A41BA">
      <w:pPr>
        <w:pStyle w:val="ListParagraph"/>
        <w:numPr>
          <w:ilvl w:val="0"/>
          <w:numId w:val="14"/>
        </w:numPr>
      </w:pPr>
      <w:r>
        <w:t xml:space="preserve">If you are to complete the job we will make you our main programmer for our mini jobs in the near </w:t>
      </w:r>
      <w:proofErr w:type="gramStart"/>
      <w:r>
        <w:t>future which</w:t>
      </w:r>
      <w:proofErr w:type="gramEnd"/>
      <w:r>
        <w:t xml:space="preserve"> will be paid.</w:t>
      </w:r>
    </w:p>
    <w:p w14:paraId="3391AB9C" w14:textId="38DB385A" w:rsidR="00797213" w:rsidRDefault="005F014E" w:rsidP="005A41BA">
      <w:pPr>
        <w:rPr>
          <w:b/>
          <w:u w:val="single"/>
        </w:rPr>
      </w:pPr>
      <w:r w:rsidRPr="005F014E">
        <w:rPr>
          <w:b/>
          <w:u w:val="single"/>
        </w:rPr>
        <w:t>Task</w:t>
      </w:r>
    </w:p>
    <w:p w14:paraId="73A69DBA" w14:textId="77777777" w:rsidR="00797213" w:rsidRDefault="00797213" w:rsidP="00797213">
      <w:pPr>
        <w:rPr>
          <w:b/>
        </w:rPr>
      </w:pPr>
      <w:r>
        <w:rPr>
          <w:b/>
        </w:rPr>
        <w:t>Your job</w:t>
      </w:r>
    </w:p>
    <w:p w14:paraId="58090EDA" w14:textId="0AED61F2" w:rsidR="00797213" w:rsidRPr="00A14F22" w:rsidRDefault="00797213" w:rsidP="00A14F22">
      <w:pPr>
        <w:pStyle w:val="ListParagraph"/>
        <w:numPr>
          <w:ilvl w:val="0"/>
          <w:numId w:val="13"/>
        </w:numPr>
        <w:rPr>
          <w:b/>
          <w:u w:val="single"/>
        </w:rPr>
      </w:pPr>
      <w:r w:rsidRPr="0079032A">
        <w:rPr>
          <w:b/>
        </w:rPr>
        <w:t>Create the multiple-choice poll as shown below</w:t>
      </w:r>
      <w:r w:rsidR="003313FF">
        <w:rPr>
          <w:b/>
        </w:rPr>
        <w:t xml:space="preserve"> </w:t>
      </w:r>
      <w:r w:rsidR="0013580C">
        <w:rPr>
          <w:b/>
        </w:rPr>
        <w:t xml:space="preserve">(fig 1.1) </w:t>
      </w:r>
      <w:r w:rsidR="003313FF">
        <w:rPr>
          <w:b/>
        </w:rPr>
        <w:t>on one of the teams’ pages</w:t>
      </w:r>
      <w:r w:rsidRPr="0079032A">
        <w:rPr>
          <w:b/>
        </w:rPr>
        <w:t>.</w:t>
      </w:r>
      <w:r w:rsidRPr="00A14F22">
        <w:rPr>
          <w:b/>
        </w:rPr>
        <w:t xml:space="preserve"> </w:t>
      </w:r>
    </w:p>
    <w:p w14:paraId="7F5F7C10" w14:textId="4FD33357" w:rsidR="00797213" w:rsidRPr="00797213" w:rsidRDefault="0079032A" w:rsidP="00797213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Ensure that</w:t>
      </w:r>
      <w:r w:rsidR="00797213">
        <w:t xml:space="preserve"> when you vote the percentages are displayed as shown below.</w:t>
      </w:r>
      <w:r w:rsidR="0013580C">
        <w:t xml:space="preserve"> (</w:t>
      </w:r>
      <w:proofErr w:type="gramStart"/>
      <w:r w:rsidR="0013580C">
        <w:t>fig</w:t>
      </w:r>
      <w:proofErr w:type="gramEnd"/>
      <w:r w:rsidR="0013580C">
        <w:t xml:space="preserve"> 1.2)</w:t>
      </w:r>
    </w:p>
    <w:p w14:paraId="06E50917" w14:textId="0BB6D970" w:rsidR="00797213" w:rsidRPr="008575B2" w:rsidRDefault="00797213" w:rsidP="00797213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Ensure that every 24 hours at 00:00 the question is changed to a new one.</w:t>
      </w:r>
    </w:p>
    <w:p w14:paraId="40AB02FD" w14:textId="6984EBA0" w:rsidR="008575B2" w:rsidRPr="008575B2" w:rsidRDefault="008575B2" w:rsidP="008575B2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 have provided you with 5 questions with their options to use and test with.</w:t>
      </w:r>
    </w:p>
    <w:p w14:paraId="40997B27" w14:textId="074D7461" w:rsidR="00797213" w:rsidRPr="00797213" w:rsidRDefault="00797213" w:rsidP="00797213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Ensure that </w:t>
      </w:r>
      <w:r w:rsidR="00A66A83">
        <w:t xml:space="preserve">a computer can vote once on the daily </w:t>
      </w:r>
      <w:r>
        <w:t>question</w:t>
      </w:r>
      <w:r w:rsidR="00A66A83">
        <w:t xml:space="preserve"> and if someone comes back they are shown the percentages as a pose to being able to vote again.</w:t>
      </w:r>
    </w:p>
    <w:p w14:paraId="7E91F37D" w14:textId="42B0F202" w:rsidR="00797213" w:rsidRPr="00A66A83" w:rsidRDefault="00797213" w:rsidP="00797213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You will create this poll in the bottom </w:t>
      </w:r>
      <w:r w:rsidR="008575B2">
        <w:t>left</w:t>
      </w:r>
      <w:r>
        <w:t xml:space="preserve"> section of the site as shown below.</w:t>
      </w:r>
    </w:p>
    <w:p w14:paraId="6B629642" w14:textId="3EC72C21" w:rsidR="008575B2" w:rsidRPr="008575B2" w:rsidRDefault="00A66A83" w:rsidP="008575B2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You do not need to focus on the design of the poll but try and keep to t</w:t>
      </w:r>
      <w:r w:rsidR="008575B2">
        <w:t>he layout in the pictures below</w:t>
      </w:r>
    </w:p>
    <w:p w14:paraId="44E5EE6D" w14:textId="1CE2B7A3" w:rsidR="008575B2" w:rsidRPr="00380A56" w:rsidRDefault="008575B2" w:rsidP="008575B2">
      <w:pPr>
        <w:rPr>
          <w:b/>
        </w:rPr>
      </w:pPr>
      <w:r>
        <w:rPr>
          <w:b/>
        </w:rPr>
        <w:t>Coding</w:t>
      </w:r>
    </w:p>
    <w:p w14:paraId="36C13669" w14:textId="3CF419BB" w:rsidR="008575B2" w:rsidRPr="008575B2" w:rsidRDefault="008575B2" w:rsidP="008575B2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The technical part of the form will need PHP, MySQL &amp; basic </w:t>
      </w:r>
      <w:proofErr w:type="spellStart"/>
      <w:r>
        <w:t>Javascript</w:t>
      </w:r>
      <w:proofErr w:type="spellEnd"/>
      <w:r>
        <w:t xml:space="preserve"> skills.</w:t>
      </w:r>
    </w:p>
    <w:p w14:paraId="7C329E69" w14:textId="42A4A854" w:rsidR="008575B2" w:rsidRPr="008575B2" w:rsidRDefault="008575B2" w:rsidP="008575B2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Designing the form </w:t>
      </w:r>
      <w:proofErr w:type="gramStart"/>
      <w:r>
        <w:t>( fonts</w:t>
      </w:r>
      <w:proofErr w:type="gramEnd"/>
      <w:r>
        <w:t xml:space="preserve">, button size </w:t>
      </w:r>
      <w:proofErr w:type="spellStart"/>
      <w:r>
        <w:t>etc</w:t>
      </w:r>
      <w:proofErr w:type="spellEnd"/>
      <w:r>
        <w:t>) will require good HTML &amp; CSS skills.</w:t>
      </w:r>
    </w:p>
    <w:p w14:paraId="25528379" w14:textId="712331D2" w:rsidR="0091328D" w:rsidRPr="0091328D" w:rsidRDefault="008575B2" w:rsidP="0091328D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If you find difficulties in designing the form, do not </w:t>
      </w:r>
      <w:proofErr w:type="gramStart"/>
      <w:r>
        <w:t>spend too much time on it</w:t>
      </w:r>
      <w:proofErr w:type="gramEnd"/>
      <w:r>
        <w:t xml:space="preserve">, </w:t>
      </w:r>
      <w:proofErr w:type="gramStart"/>
      <w:r>
        <w:t>focus on the technical part</w:t>
      </w:r>
      <w:proofErr w:type="gramEnd"/>
      <w:r>
        <w:t>.</w:t>
      </w:r>
    </w:p>
    <w:p w14:paraId="6E3B39CD" w14:textId="712558B1" w:rsidR="0091328D" w:rsidRPr="0091328D" w:rsidRDefault="0091328D" w:rsidP="0091328D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Work with percentages at every opportunity (font-size, button height </w:t>
      </w:r>
      <w:proofErr w:type="spellStart"/>
      <w:r>
        <w:t>etc</w:t>
      </w:r>
      <w:proofErr w:type="spellEnd"/>
      <w:r>
        <w:t xml:space="preserve">) as the </w:t>
      </w:r>
      <w:proofErr w:type="gramStart"/>
      <w:r>
        <w:t>box which</w:t>
      </w:r>
      <w:proofErr w:type="gramEnd"/>
      <w:r>
        <w:t xml:space="preserve"> the form will be in increases in size as the computer display increase so we want the form to get bigger as well.</w:t>
      </w:r>
    </w:p>
    <w:p w14:paraId="3ACB7064" w14:textId="213532B7" w:rsidR="008575B2" w:rsidRPr="00380A56" w:rsidRDefault="00753CAD" w:rsidP="008575B2">
      <w:pPr>
        <w:rPr>
          <w:b/>
        </w:rPr>
      </w:pPr>
      <w:r>
        <w:rPr>
          <w:b/>
        </w:rPr>
        <w:t>Database details</w:t>
      </w:r>
    </w:p>
    <w:p w14:paraId="34D69074" w14:textId="255C1363" w:rsidR="00753CAD" w:rsidRPr="0008306E" w:rsidRDefault="00753CAD" w:rsidP="00753CAD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You will need access to MySQL databases whilst coding the form. </w:t>
      </w:r>
    </w:p>
    <w:p w14:paraId="601B2100" w14:textId="70328B38" w:rsidR="0008306E" w:rsidRPr="0008306E" w:rsidRDefault="0008306E" w:rsidP="00753CAD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You will be using </w:t>
      </w:r>
      <w:r>
        <w:rPr>
          <w:b/>
        </w:rPr>
        <w:t xml:space="preserve">hostinger.com </w:t>
      </w:r>
      <w:r>
        <w:t>as a web host to test your code. Her are you account details:</w:t>
      </w:r>
    </w:p>
    <w:p w14:paraId="61896D4A" w14:textId="5F67E31E" w:rsidR="0008306E" w:rsidRPr="0008306E" w:rsidRDefault="0008306E" w:rsidP="0008306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Email: </w:t>
      </w:r>
      <w:hyperlink r:id="rId9" w:history="1">
        <w:r w:rsidRPr="00385BBD">
          <w:rPr>
            <w:rStyle w:val="Hyperlink"/>
          </w:rPr>
          <w:t>firstwhistle@hotmail.com</w:t>
        </w:r>
      </w:hyperlink>
    </w:p>
    <w:p w14:paraId="5E13CD4A" w14:textId="7BD69585" w:rsidR="0008306E" w:rsidRPr="0008306E" w:rsidRDefault="0008306E" w:rsidP="0008306E">
      <w:pPr>
        <w:pStyle w:val="ListParagraph"/>
        <w:numPr>
          <w:ilvl w:val="1"/>
          <w:numId w:val="13"/>
        </w:numPr>
        <w:rPr>
          <w:b/>
          <w:u w:val="single"/>
        </w:rPr>
      </w:pPr>
      <w:r>
        <w:lastRenderedPageBreak/>
        <w:t xml:space="preserve">Password: </w:t>
      </w:r>
      <w:proofErr w:type="spellStart"/>
      <w:r w:rsidRPr="0053427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adebej</w:t>
      </w:r>
      <w:proofErr w:type="spellEnd"/>
    </w:p>
    <w:p w14:paraId="7232FBBC" w14:textId="08CA3736" w:rsidR="0008306E" w:rsidRPr="00753CAD" w:rsidRDefault="008C6915" w:rsidP="0008306E">
      <w:pPr>
        <w:pStyle w:val="ListParagraph"/>
        <w:ind w:left="1440"/>
        <w:rPr>
          <w:b/>
          <w:u w:val="single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p w14:paraId="58608438" w14:textId="255C1363" w:rsidR="00753CAD" w:rsidRPr="00753CAD" w:rsidRDefault="00753CAD" w:rsidP="00753CAD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 have created 1 database on that site however we have not created a table, you will have to do that. Here are the details:</w:t>
      </w:r>
    </w:p>
    <w:p w14:paraId="6D9F06DA" w14:textId="77777777" w:rsidR="00534278" w:rsidRPr="00534278" w:rsidRDefault="00E745CA" w:rsidP="00534278">
      <w:pPr>
        <w:rPr>
          <w:rFonts w:ascii="Times" w:eastAsia="Times New Roman" w:hAnsi="Times" w:cs="Times New Roman"/>
          <w:color w:val="auto"/>
        </w:rPr>
      </w:pPr>
      <w:r>
        <w:t>Username:</w:t>
      </w:r>
      <w:r w:rsidR="00534278">
        <w:t xml:space="preserve"> </w:t>
      </w:r>
      <w:r w:rsidR="00534278" w:rsidRPr="00534278">
        <w:rPr>
          <w:rFonts w:ascii="Helvetica" w:eastAsia="Times New Roman" w:hAnsi="Helvetica" w:cs="Times New Roman"/>
          <w:color w:val="000000"/>
          <w:shd w:val="clear" w:color="auto" w:fill="F5F5F5"/>
        </w:rPr>
        <w:t>u651177071_usern</w:t>
      </w:r>
    </w:p>
    <w:p w14:paraId="653E315C" w14:textId="3D6EAD1A" w:rsidR="00753CAD" w:rsidRPr="00753CAD" w:rsidRDefault="00753CAD" w:rsidP="00534278">
      <w:pPr>
        <w:pStyle w:val="ListParagraph"/>
        <w:ind w:left="1440"/>
        <w:rPr>
          <w:b/>
          <w:u w:val="single"/>
        </w:rPr>
      </w:pPr>
    </w:p>
    <w:p w14:paraId="76485763" w14:textId="504D57EA" w:rsidR="00534278" w:rsidRPr="00534278" w:rsidRDefault="00E745CA" w:rsidP="00534278">
      <w:pPr>
        <w:rPr>
          <w:rFonts w:ascii="Times" w:eastAsia="Times New Roman" w:hAnsi="Times" w:cs="Times New Roman"/>
          <w:color w:val="auto"/>
        </w:rPr>
      </w:pPr>
      <w:r>
        <w:t>Password:</w:t>
      </w:r>
      <w:r w:rsidR="00534278" w:rsidRPr="0053427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534278" w:rsidRPr="00534278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adebej</w:t>
      </w:r>
      <w:proofErr w:type="spellEnd"/>
    </w:p>
    <w:p w14:paraId="1DF875CF" w14:textId="5D95961C" w:rsidR="00753CAD" w:rsidRPr="00E745CA" w:rsidRDefault="00753CAD" w:rsidP="009A6A79">
      <w:pPr>
        <w:pStyle w:val="ListParagraph"/>
        <w:ind w:left="1440"/>
        <w:rPr>
          <w:b/>
          <w:u w:val="single"/>
        </w:rPr>
      </w:pPr>
    </w:p>
    <w:p w14:paraId="734CBB2C" w14:textId="77777777" w:rsidR="00534278" w:rsidRPr="00534278" w:rsidRDefault="003A09A1" w:rsidP="00534278">
      <w:pPr>
        <w:rPr>
          <w:rFonts w:ascii="Times" w:eastAsia="Times New Roman" w:hAnsi="Times" w:cs="Times New Roman"/>
          <w:color w:val="auto"/>
        </w:rPr>
      </w:pPr>
      <w:r>
        <w:t>Server name:</w:t>
      </w:r>
      <w:r w:rsidR="00534278">
        <w:t xml:space="preserve"> </w:t>
      </w:r>
      <w:r w:rsidR="00534278" w:rsidRPr="00534278">
        <w:rPr>
          <w:rFonts w:ascii="Helvetica" w:eastAsia="Times New Roman" w:hAnsi="Helvetica" w:cs="Times New Roman"/>
          <w:color w:val="000000"/>
          <w:shd w:val="clear" w:color="auto" w:fill="F5F5F5"/>
        </w:rPr>
        <w:t>mysql.hostinger.co.uk</w:t>
      </w:r>
    </w:p>
    <w:p w14:paraId="69B12BB3" w14:textId="08D6C492" w:rsidR="00753CAD" w:rsidRPr="00643285" w:rsidRDefault="00753CAD" w:rsidP="00534278">
      <w:pPr>
        <w:pStyle w:val="ListParagraph"/>
        <w:ind w:left="1440"/>
        <w:rPr>
          <w:b/>
          <w:u w:val="single"/>
        </w:rPr>
      </w:pPr>
    </w:p>
    <w:p w14:paraId="04876EAA" w14:textId="77777777" w:rsidR="00534278" w:rsidRPr="00534278" w:rsidRDefault="00643285" w:rsidP="00534278">
      <w:pPr>
        <w:rPr>
          <w:rFonts w:ascii="Times" w:eastAsia="Times New Roman" w:hAnsi="Times" w:cs="Times New Roman"/>
          <w:color w:val="auto"/>
        </w:rPr>
      </w:pPr>
      <w:r>
        <w:t>Datab</w:t>
      </w:r>
      <w:r w:rsidR="00F25C32">
        <w:t>a</w:t>
      </w:r>
      <w:r>
        <w:t>se name:</w:t>
      </w:r>
      <w:r w:rsidR="00534278">
        <w:t xml:space="preserve"> </w:t>
      </w:r>
      <w:r w:rsidR="00534278" w:rsidRPr="00534278">
        <w:rPr>
          <w:rFonts w:ascii="Helvetica" w:eastAsia="Times New Roman" w:hAnsi="Helvetica" w:cs="Times New Roman"/>
          <w:color w:val="000000"/>
          <w:shd w:val="clear" w:color="auto" w:fill="F9F9F9"/>
        </w:rPr>
        <w:t>u651177071_datab</w:t>
      </w:r>
    </w:p>
    <w:p w14:paraId="6618D417" w14:textId="1B528975" w:rsidR="00643285" w:rsidRPr="00753CAD" w:rsidRDefault="00643285" w:rsidP="00534278">
      <w:pPr>
        <w:pStyle w:val="ListParagraph"/>
        <w:ind w:left="1440"/>
        <w:rPr>
          <w:b/>
          <w:u w:val="single"/>
        </w:rPr>
      </w:pPr>
    </w:p>
    <w:p w14:paraId="1527539A" w14:textId="5E402056" w:rsidR="00753CAD" w:rsidRPr="00E47A70" w:rsidRDefault="008E1C8F" w:rsidP="008E1C8F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Do whatever you want with the account, it’s created been created for you.</w:t>
      </w:r>
    </w:p>
    <w:p w14:paraId="545248AE" w14:textId="77777777" w:rsidR="00E47A70" w:rsidRDefault="00E47A70" w:rsidP="00E47A70">
      <w:pPr>
        <w:rPr>
          <w:b/>
          <w:u w:val="single"/>
        </w:rPr>
      </w:pPr>
    </w:p>
    <w:p w14:paraId="14BF3BF8" w14:textId="302F3BEE" w:rsidR="00E47A70" w:rsidRPr="00380A56" w:rsidRDefault="00E47A70" w:rsidP="00E47A70">
      <w:pPr>
        <w:rPr>
          <w:b/>
        </w:rPr>
      </w:pPr>
      <w:r>
        <w:rPr>
          <w:b/>
        </w:rPr>
        <w:t>Code you will be working on</w:t>
      </w:r>
    </w:p>
    <w:p w14:paraId="637FAF27" w14:textId="2E1F2129" w:rsidR="00E47A70" w:rsidRPr="00647F0E" w:rsidRDefault="00E47A70" w:rsidP="00E47A70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As we stated, you will be creating the form in the bottom left section </w:t>
      </w:r>
      <w:r w:rsidR="00647F0E">
        <w:t xml:space="preserve">of </w:t>
      </w:r>
      <w:r w:rsidR="00CA0237">
        <w:t>on of the teams’</w:t>
      </w:r>
      <w:r w:rsidR="00647F0E">
        <w:t xml:space="preserve"> page.</w:t>
      </w:r>
    </w:p>
    <w:p w14:paraId="1E7DEB12" w14:textId="2FE3E56C" w:rsidR="00E47A70" w:rsidRPr="00CA0237" w:rsidRDefault="00647F0E" w:rsidP="00E47A70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 have attached a zipped file with the CSS &amp; HTML of the page you will be working on.</w:t>
      </w:r>
    </w:p>
    <w:p w14:paraId="29D5A7C0" w14:textId="70644C47" w:rsidR="0013580C" w:rsidRPr="0013580C" w:rsidRDefault="0013580C" w:rsidP="0013580C">
      <w:pPr>
        <w:rPr>
          <w:b/>
        </w:rPr>
      </w:pPr>
      <w:r>
        <w:rPr>
          <w:b/>
        </w:rPr>
        <w:t>Images</w:t>
      </w:r>
    </w:p>
    <w:p w14:paraId="4BE12BAF" w14:textId="6802572A" w:rsidR="0013580C" w:rsidRDefault="0013580C" w:rsidP="00EC06DC">
      <w:pPr>
        <w:pStyle w:val="Signatu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6C3B2" wp14:editId="1AE5171F">
                <wp:simplePos x="0" y="0"/>
                <wp:positionH relativeFrom="column">
                  <wp:posOffset>1714500</wp:posOffset>
                </wp:positionH>
                <wp:positionV relativeFrom="paragraph">
                  <wp:posOffset>266700</wp:posOffset>
                </wp:positionV>
                <wp:extent cx="2743200" cy="1371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6E159" w14:textId="77777777" w:rsidR="0013580C" w:rsidRDefault="0013580C">
                            <w:r>
                              <w:t xml:space="preserve">FIG </w:t>
                            </w:r>
                            <w:proofErr w:type="gramStart"/>
                            <w:r>
                              <w:t>1.1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8B993D2" w14:textId="7ABFE9A5" w:rsidR="0013580C" w:rsidRDefault="0013580C">
                            <w:r>
                              <w:t>What the poll should look like if you haven’t voted yet</w:t>
                            </w:r>
                          </w:p>
                          <w:p w14:paraId="0BAA9E15" w14:textId="77777777" w:rsidR="0013580C" w:rsidRDefault="0013580C"/>
                          <w:p w14:paraId="2B7F556F" w14:textId="0A611185" w:rsidR="0013580C" w:rsidRDefault="0013580C">
                            <w:r>
                              <w:t>Ignore the different fonts for the 4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35pt;margin-top:21pt;width:3in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" filled="f" stroked="f">
                <v:textbox>
                  <w:txbxContent>
                    <w:p w14:paraId="3AC6E159" w14:textId="77777777" w:rsidR="0013580C" w:rsidRDefault="0013580C">
                      <w:r>
                        <w:t xml:space="preserve">FIG </w:t>
                      </w:r>
                      <w:proofErr w:type="gramStart"/>
                      <w:r>
                        <w:t>1.1 :</w:t>
                      </w:r>
                      <w:proofErr w:type="gramEnd"/>
                      <w:r>
                        <w:t xml:space="preserve"> </w:t>
                      </w:r>
                    </w:p>
                    <w:p w14:paraId="58B993D2" w14:textId="7ABFE9A5" w:rsidR="0013580C" w:rsidRDefault="0013580C">
                      <w:r>
                        <w:t>What the poll should look like if you haven’t voted yet</w:t>
                      </w:r>
                    </w:p>
                    <w:p w14:paraId="0BAA9E15" w14:textId="77777777" w:rsidR="0013580C" w:rsidRDefault="0013580C"/>
                    <w:p w14:paraId="2B7F556F" w14:textId="0A611185" w:rsidR="0013580C" w:rsidRDefault="0013580C">
                      <w:r>
                        <w:t>Ignore the different fonts for the 4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FB3FCD" wp14:editId="05CEE6D0">
            <wp:extent cx="1481087" cy="218216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po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15" cy="21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ACDF" w14:textId="1C662623" w:rsidR="0013580C" w:rsidRDefault="0013580C" w:rsidP="00EC06DC">
      <w:pPr>
        <w:pStyle w:val="Signatu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1C91C" wp14:editId="732AA98C">
                <wp:simplePos x="0" y="0"/>
                <wp:positionH relativeFrom="column">
                  <wp:posOffset>2400300</wp:posOffset>
                </wp:positionH>
                <wp:positionV relativeFrom="paragraph">
                  <wp:posOffset>398145</wp:posOffset>
                </wp:positionV>
                <wp:extent cx="4000500" cy="10287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88CAF" w14:textId="3789C27A" w:rsidR="0013580C" w:rsidRDefault="0013580C">
                            <w:r>
                              <w:t xml:space="preserve">FIG 1.2 </w:t>
                            </w:r>
                          </w:p>
                          <w:p w14:paraId="3AF6A48D" w14:textId="23139415" w:rsidR="0013580C" w:rsidRDefault="0013580C">
                            <w:r>
                              <w:t>What the poll should look like after you voted or when you return later that day after you already voted.</w:t>
                            </w:r>
                          </w:p>
                          <w:p w14:paraId="46B74B28" w14:textId="00CB1B92" w:rsidR="0013580C" w:rsidRDefault="0013580C">
                            <w:r>
                              <w:t>Use the fonts shown on the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89pt;margin-top:31.35pt;width:315pt;height:8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" filled="f" stroked="f">
                <v:textbox>
                  <w:txbxContent>
                    <w:p w14:paraId="5E488CAF" w14:textId="3789C27A" w:rsidR="0013580C" w:rsidRDefault="0013580C">
                      <w:r>
                        <w:t xml:space="preserve">FIG 1.2 </w:t>
                      </w:r>
                    </w:p>
                    <w:p w14:paraId="3AF6A48D" w14:textId="23139415" w:rsidR="0013580C" w:rsidRDefault="0013580C">
                      <w:r>
                        <w:t>What the poll should look like after you voted or when you return later that day after you already voted.</w:t>
                      </w:r>
                    </w:p>
                    <w:p w14:paraId="46B74B28" w14:textId="00CB1B92" w:rsidR="0013580C" w:rsidRDefault="0013580C">
                      <w:r>
                        <w:t>Use the fonts shown on the image.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A871FF" wp14:editId="0D5BB0BF">
            <wp:extent cx="2281187" cy="2970510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22 at 14.44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391" cy="29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22C6" w14:textId="06B3C032" w:rsidR="005A41BA" w:rsidRDefault="000D3496" w:rsidP="00EC06DC">
      <w:pPr>
        <w:pStyle w:val="Signature"/>
      </w:pPr>
      <w:r>
        <w:t>Sincerely,</w:t>
      </w:r>
    </w:p>
    <w:p w14:paraId="70FBFBCA" w14:textId="77777777" w:rsidR="00A64481" w:rsidRDefault="005A41BA" w:rsidP="00EC06DC">
      <w:pPr>
        <w:pStyle w:val="Signature"/>
      </w:pPr>
      <w:proofErr w:type="spellStart"/>
      <w:r>
        <w:t>Humzah</w:t>
      </w:r>
      <w:proofErr w:type="spellEnd"/>
      <w:r>
        <w:t xml:space="preserve"> Malik</w:t>
      </w:r>
      <w:r w:rsidR="00EC06DC">
        <w:br/>
      </w:r>
      <w:r>
        <w:t>humzahmalik@firstwhistle.com</w:t>
      </w:r>
    </w:p>
    <w:p w14:paraId="0DF769F3" w14:textId="77777777" w:rsidR="007A1BEE" w:rsidRPr="00A64481" w:rsidRDefault="007A1BEE" w:rsidP="007A1BEE"/>
    <w:sectPr w:rsidR="007A1BEE" w:rsidRPr="00A64481" w:rsidSect="00001008">
      <w:headerReference w:type="default" r:id="rId12"/>
      <w:headerReference w:type="first" r:id="rId13"/>
      <w:pgSz w:w="12240" w:h="15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CC687" w14:textId="77777777" w:rsidR="00E47A70" w:rsidRDefault="00E47A70" w:rsidP="000157CE">
      <w:pPr>
        <w:spacing w:after="0" w:line="240" w:lineRule="auto"/>
      </w:pPr>
      <w:r>
        <w:separator/>
      </w:r>
    </w:p>
  </w:endnote>
  <w:endnote w:type="continuationSeparator" w:id="0">
    <w:p w14:paraId="0599DCCA" w14:textId="77777777" w:rsidR="00E47A70" w:rsidRDefault="00E47A70" w:rsidP="000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8429A" w14:textId="77777777" w:rsidR="00E47A70" w:rsidRDefault="00E47A70" w:rsidP="000157CE">
      <w:pPr>
        <w:spacing w:after="0" w:line="240" w:lineRule="auto"/>
      </w:pPr>
      <w:r>
        <w:separator/>
      </w:r>
    </w:p>
  </w:footnote>
  <w:footnote w:type="continuationSeparator" w:id="0">
    <w:p w14:paraId="28AB9FA1" w14:textId="77777777" w:rsidR="00E47A70" w:rsidRDefault="00E47A70" w:rsidP="000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466"/>
      <w:gridCol w:w="614"/>
      <w:gridCol w:w="936"/>
    </w:tblGrid>
    <w:tr w:rsidR="00E47A70" w14:paraId="7854E35E" w14:textId="77777777" w:rsidTr="004B27D5">
      <w:tc>
        <w:tcPr>
          <w:tcW w:w="10008" w:type="dxa"/>
          <w:vAlign w:val="bottom"/>
        </w:tcPr>
        <w:p w14:paraId="7A8ECC34" w14:textId="77777777" w:rsidR="00E47A70" w:rsidRDefault="00E47A70">
          <w:pPr>
            <w:pStyle w:val="Header"/>
          </w:pPr>
        </w:p>
      </w:tc>
      <w:tc>
        <w:tcPr>
          <w:tcW w:w="630" w:type="dxa"/>
          <w:vAlign w:val="bottom"/>
        </w:tcPr>
        <w:p w14:paraId="533CEC0A" w14:textId="77777777" w:rsidR="00E47A70" w:rsidRPr="004B27D5" w:rsidRDefault="00E47A70">
          <w:pPr>
            <w:pStyle w:val="Header"/>
            <w:rPr>
              <w:rStyle w:val="PageNumber"/>
            </w:rPr>
          </w:pPr>
          <w:r w:rsidRPr="004B27D5">
            <w:rPr>
              <w:rStyle w:val="PageNumber"/>
            </w:rPr>
            <w:fldChar w:fldCharType="begin"/>
          </w:r>
          <w:r w:rsidRPr="004B27D5">
            <w:rPr>
              <w:rStyle w:val="PageNumber"/>
            </w:rPr>
            <w:instrText xml:space="preserve"> PAGE </w:instrText>
          </w:r>
          <w:r w:rsidRPr="004B27D5">
            <w:rPr>
              <w:rStyle w:val="PageNumber"/>
            </w:rPr>
            <w:fldChar w:fldCharType="separate"/>
          </w:r>
          <w:r w:rsidR="008C6915">
            <w:rPr>
              <w:rStyle w:val="PageNumber"/>
              <w:noProof/>
            </w:rPr>
            <w:t>2</w:t>
          </w:r>
          <w:r w:rsidRPr="004B27D5">
            <w:rPr>
              <w:rStyle w:val="PageNumber"/>
            </w:rPr>
            <w:fldChar w:fldCharType="end"/>
          </w:r>
        </w:p>
      </w:tc>
      <w:tc>
        <w:tcPr>
          <w:tcW w:w="378" w:type="dxa"/>
          <w:vAlign w:val="bottom"/>
        </w:tcPr>
        <w:p w14:paraId="63380CEE" w14:textId="77777777" w:rsidR="00E47A70" w:rsidRDefault="00E47A70" w:rsidP="004B27D5">
          <w:pPr>
            <w:pStyle w:val="Header"/>
            <w:spacing w:after="0"/>
          </w:pPr>
          <w:r w:rsidRPr="000157CE">
            <w:rPr>
              <w:noProof/>
            </w:rPr>
            <mc:AlternateContent>
              <mc:Choice Requires="wps">
                <w:drawing>
                  <wp:inline distT="0" distB="0" distL="0" distR="0" wp14:anchorId="6B522A7C" wp14:editId="32C91D0B">
                    <wp:extent cx="457200" cy="914400"/>
                    <wp:effectExtent l="0" t="0" r="0" b="0"/>
                    <wp:docPr id="5" name="Equal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200" cy="914400"/>
                            </a:xfrm>
                            <a:custGeom>
                              <a:avLst/>
                              <a:gdLst>
                                <a:gd name="connsiteX0" fmla="*/ 335499 w 2531110"/>
                                <a:gd name="connsiteY0" fmla="*/ 155533 h 755015"/>
                                <a:gd name="connsiteX1" fmla="*/ 2195611 w 2531110"/>
                                <a:gd name="connsiteY1" fmla="*/ 155533 h 755015"/>
                                <a:gd name="connsiteX2" fmla="*/ 2195611 w 2531110"/>
                                <a:gd name="connsiteY2" fmla="*/ 333113 h 755015"/>
                                <a:gd name="connsiteX3" fmla="*/ 335499 w 2531110"/>
                                <a:gd name="connsiteY3" fmla="*/ 333113 h 755015"/>
                                <a:gd name="connsiteX4" fmla="*/ 335499 w 2531110"/>
                                <a:gd name="connsiteY4" fmla="*/ 155533 h 755015"/>
                                <a:gd name="connsiteX5" fmla="*/ 335499 w 2531110"/>
                                <a:gd name="connsiteY5" fmla="*/ 421902 h 755015"/>
                                <a:gd name="connsiteX6" fmla="*/ 2195611 w 2531110"/>
                                <a:gd name="connsiteY6" fmla="*/ 421902 h 755015"/>
                                <a:gd name="connsiteX7" fmla="*/ 2195611 w 2531110"/>
                                <a:gd name="connsiteY7" fmla="*/ 599482 h 755015"/>
                                <a:gd name="connsiteX8" fmla="*/ 335499 w 2531110"/>
                                <a:gd name="connsiteY8" fmla="*/ 599482 h 755015"/>
                                <a:gd name="connsiteX9" fmla="*/ 335499 w 2531110"/>
                                <a:gd name="connsiteY9" fmla="*/ 421902 h 755015"/>
                                <a:gd name="connsiteX0" fmla="*/ 0 w 1860113"/>
                                <a:gd name="connsiteY0" fmla="*/ 675861 h 1119810"/>
                                <a:gd name="connsiteX1" fmla="*/ 1860112 w 1860113"/>
                                <a:gd name="connsiteY1" fmla="*/ 0 h 1119810"/>
                                <a:gd name="connsiteX2" fmla="*/ 1860112 w 1860113"/>
                                <a:gd name="connsiteY2" fmla="*/ 853441 h 1119810"/>
                                <a:gd name="connsiteX3" fmla="*/ 0 w 1860113"/>
                                <a:gd name="connsiteY3" fmla="*/ 853441 h 1119810"/>
                                <a:gd name="connsiteX4" fmla="*/ 0 w 1860113"/>
                                <a:gd name="connsiteY4" fmla="*/ 675861 h 1119810"/>
                                <a:gd name="connsiteX5" fmla="*/ 0 w 1860113"/>
                                <a:gd name="connsiteY5" fmla="*/ 942230 h 1119810"/>
                                <a:gd name="connsiteX6" fmla="*/ 1860112 w 1860113"/>
                                <a:gd name="connsiteY6" fmla="*/ 942230 h 1119810"/>
                                <a:gd name="connsiteX7" fmla="*/ 1860112 w 1860113"/>
                                <a:gd name="connsiteY7" fmla="*/ 1119810 h 1119810"/>
                                <a:gd name="connsiteX8" fmla="*/ 0 w 1860113"/>
                                <a:gd name="connsiteY8" fmla="*/ 1119810 h 1119810"/>
                                <a:gd name="connsiteX9" fmla="*/ 0 w 1860113"/>
                                <a:gd name="connsiteY9" fmla="*/ 942230 h 1119810"/>
                                <a:gd name="connsiteX0" fmla="*/ 0 w 1860112"/>
                                <a:gd name="connsiteY0" fmla="*/ 0 h 1119810"/>
                                <a:gd name="connsiteX1" fmla="*/ 1860112 w 1860112"/>
                                <a:gd name="connsiteY1" fmla="*/ 0 h 1119810"/>
                                <a:gd name="connsiteX2" fmla="*/ 1860112 w 1860112"/>
                                <a:gd name="connsiteY2" fmla="*/ 853441 h 1119810"/>
                                <a:gd name="connsiteX3" fmla="*/ 0 w 1860112"/>
                                <a:gd name="connsiteY3" fmla="*/ 853441 h 1119810"/>
                                <a:gd name="connsiteX4" fmla="*/ 0 w 1860112"/>
                                <a:gd name="connsiteY4" fmla="*/ 0 h 1119810"/>
                                <a:gd name="connsiteX5" fmla="*/ 0 w 1860112"/>
                                <a:gd name="connsiteY5" fmla="*/ 942230 h 1119810"/>
                                <a:gd name="connsiteX6" fmla="*/ 1860112 w 1860112"/>
                                <a:gd name="connsiteY6" fmla="*/ 942230 h 1119810"/>
                                <a:gd name="connsiteX7" fmla="*/ 1860112 w 1860112"/>
                                <a:gd name="connsiteY7" fmla="*/ 1119810 h 1119810"/>
                                <a:gd name="connsiteX8" fmla="*/ 0 w 1860112"/>
                                <a:gd name="connsiteY8" fmla="*/ 1119810 h 1119810"/>
                                <a:gd name="connsiteX9" fmla="*/ 0 w 1860112"/>
                                <a:gd name="connsiteY9" fmla="*/ 942230 h 1119810"/>
                                <a:gd name="connsiteX0" fmla="*/ 0 w 1860112"/>
                                <a:gd name="connsiteY0" fmla="*/ 0 h 1119810"/>
                                <a:gd name="connsiteX1" fmla="*/ 1860112 w 1860112"/>
                                <a:gd name="connsiteY1" fmla="*/ 0 h 1119810"/>
                                <a:gd name="connsiteX2" fmla="*/ 1860112 w 1860112"/>
                                <a:gd name="connsiteY2" fmla="*/ 853441 h 1119810"/>
                                <a:gd name="connsiteX3" fmla="*/ 0 w 1860112"/>
                                <a:gd name="connsiteY3" fmla="*/ 853441 h 1119810"/>
                                <a:gd name="connsiteX4" fmla="*/ 0 w 1860112"/>
                                <a:gd name="connsiteY4" fmla="*/ 0 h 1119810"/>
                                <a:gd name="connsiteX5" fmla="*/ 0 w 1860112"/>
                                <a:gd name="connsiteY5" fmla="*/ 942230 h 1119810"/>
                                <a:gd name="connsiteX6" fmla="*/ 1860112 w 1860112"/>
                                <a:gd name="connsiteY6" fmla="*/ 942230 h 1119810"/>
                                <a:gd name="connsiteX7" fmla="*/ 1860112 w 1860112"/>
                                <a:gd name="connsiteY7" fmla="*/ 1053239 h 1119810"/>
                                <a:gd name="connsiteX8" fmla="*/ 0 w 1860112"/>
                                <a:gd name="connsiteY8" fmla="*/ 1119810 h 1119810"/>
                                <a:gd name="connsiteX9" fmla="*/ 0 w 1860112"/>
                                <a:gd name="connsiteY9" fmla="*/ 942230 h 1119810"/>
                                <a:gd name="connsiteX0" fmla="*/ 0 w 1860112"/>
                                <a:gd name="connsiteY0" fmla="*/ 0 h 1053239"/>
                                <a:gd name="connsiteX1" fmla="*/ 1860112 w 1860112"/>
                                <a:gd name="connsiteY1" fmla="*/ 0 h 1053239"/>
                                <a:gd name="connsiteX2" fmla="*/ 1860112 w 1860112"/>
                                <a:gd name="connsiteY2" fmla="*/ 853441 h 1053239"/>
                                <a:gd name="connsiteX3" fmla="*/ 0 w 1860112"/>
                                <a:gd name="connsiteY3" fmla="*/ 853441 h 1053239"/>
                                <a:gd name="connsiteX4" fmla="*/ 0 w 1860112"/>
                                <a:gd name="connsiteY4" fmla="*/ 0 h 1053239"/>
                                <a:gd name="connsiteX5" fmla="*/ 0 w 1860112"/>
                                <a:gd name="connsiteY5" fmla="*/ 942230 h 1053239"/>
                                <a:gd name="connsiteX6" fmla="*/ 1860112 w 1860112"/>
                                <a:gd name="connsiteY6" fmla="*/ 942230 h 1053239"/>
                                <a:gd name="connsiteX7" fmla="*/ 1860112 w 1860112"/>
                                <a:gd name="connsiteY7" fmla="*/ 1053239 h 1053239"/>
                                <a:gd name="connsiteX8" fmla="*/ 0 w 1860112"/>
                                <a:gd name="connsiteY8" fmla="*/ 1053239 h 1053239"/>
                                <a:gd name="connsiteX9" fmla="*/ 0 w 1860112"/>
                                <a:gd name="connsiteY9" fmla="*/ 942230 h 1053239"/>
                                <a:gd name="connsiteX0" fmla="*/ 0 w 1860112"/>
                                <a:gd name="connsiteY0" fmla="*/ 0 h 1053239"/>
                                <a:gd name="connsiteX1" fmla="*/ 1860112 w 1860112"/>
                                <a:gd name="connsiteY1" fmla="*/ 0 h 1053239"/>
                                <a:gd name="connsiteX2" fmla="*/ 1860112 w 1860112"/>
                                <a:gd name="connsiteY2" fmla="*/ 853441 h 1053239"/>
                                <a:gd name="connsiteX3" fmla="*/ 0 w 1860112"/>
                                <a:gd name="connsiteY3" fmla="*/ 853441 h 1053239"/>
                                <a:gd name="connsiteX4" fmla="*/ 0 w 1860112"/>
                                <a:gd name="connsiteY4" fmla="*/ 0 h 1053239"/>
                                <a:gd name="connsiteX5" fmla="*/ 0 w 1860112"/>
                                <a:gd name="connsiteY5" fmla="*/ 942230 h 1053239"/>
                                <a:gd name="connsiteX6" fmla="*/ 1860112 w 1860112"/>
                                <a:gd name="connsiteY6" fmla="*/ 942230 h 1053239"/>
                                <a:gd name="connsiteX7" fmla="*/ 1860112 w 1860112"/>
                                <a:gd name="connsiteY7" fmla="*/ 1010622 h 1053239"/>
                                <a:gd name="connsiteX8" fmla="*/ 0 w 1860112"/>
                                <a:gd name="connsiteY8" fmla="*/ 1053239 h 1053239"/>
                                <a:gd name="connsiteX9" fmla="*/ 0 w 1860112"/>
                                <a:gd name="connsiteY9" fmla="*/ 942230 h 1053239"/>
                                <a:gd name="connsiteX0" fmla="*/ 0 w 1860112"/>
                                <a:gd name="connsiteY0" fmla="*/ 0 h 1010622"/>
                                <a:gd name="connsiteX1" fmla="*/ 1860112 w 1860112"/>
                                <a:gd name="connsiteY1" fmla="*/ 0 h 1010622"/>
                                <a:gd name="connsiteX2" fmla="*/ 1860112 w 1860112"/>
                                <a:gd name="connsiteY2" fmla="*/ 853441 h 1010622"/>
                                <a:gd name="connsiteX3" fmla="*/ 0 w 1860112"/>
                                <a:gd name="connsiteY3" fmla="*/ 853441 h 1010622"/>
                                <a:gd name="connsiteX4" fmla="*/ 0 w 1860112"/>
                                <a:gd name="connsiteY4" fmla="*/ 0 h 1010622"/>
                                <a:gd name="connsiteX5" fmla="*/ 0 w 1860112"/>
                                <a:gd name="connsiteY5" fmla="*/ 942230 h 1010622"/>
                                <a:gd name="connsiteX6" fmla="*/ 1860112 w 1860112"/>
                                <a:gd name="connsiteY6" fmla="*/ 942230 h 1010622"/>
                                <a:gd name="connsiteX7" fmla="*/ 1860112 w 1860112"/>
                                <a:gd name="connsiteY7" fmla="*/ 1010622 h 1010622"/>
                                <a:gd name="connsiteX8" fmla="*/ 0 w 1860112"/>
                                <a:gd name="connsiteY8" fmla="*/ 1010622 h 1010622"/>
                                <a:gd name="connsiteX9" fmla="*/ 0 w 1860112"/>
                                <a:gd name="connsiteY9" fmla="*/ 942230 h 1010622"/>
                                <a:gd name="connsiteX0" fmla="*/ 0 w 1860112"/>
                                <a:gd name="connsiteY0" fmla="*/ 0 h 1010622"/>
                                <a:gd name="connsiteX1" fmla="*/ 1860112 w 1860112"/>
                                <a:gd name="connsiteY1" fmla="*/ 0 h 1010622"/>
                                <a:gd name="connsiteX2" fmla="*/ 1860112 w 1860112"/>
                                <a:gd name="connsiteY2" fmla="*/ 853441 h 1010622"/>
                                <a:gd name="connsiteX3" fmla="*/ 0 w 1860112"/>
                                <a:gd name="connsiteY3" fmla="*/ 853441 h 1010622"/>
                                <a:gd name="connsiteX4" fmla="*/ 0 w 1860112"/>
                                <a:gd name="connsiteY4" fmla="*/ 0 h 1010622"/>
                                <a:gd name="connsiteX5" fmla="*/ 0 w 1860112"/>
                                <a:gd name="connsiteY5" fmla="*/ 942230 h 1010622"/>
                                <a:gd name="connsiteX6" fmla="*/ 1860112 w 1860112"/>
                                <a:gd name="connsiteY6" fmla="*/ 911773 h 1010622"/>
                                <a:gd name="connsiteX7" fmla="*/ 1860112 w 1860112"/>
                                <a:gd name="connsiteY7" fmla="*/ 1010622 h 1010622"/>
                                <a:gd name="connsiteX8" fmla="*/ 0 w 1860112"/>
                                <a:gd name="connsiteY8" fmla="*/ 1010622 h 1010622"/>
                                <a:gd name="connsiteX9" fmla="*/ 0 w 1860112"/>
                                <a:gd name="connsiteY9" fmla="*/ 942230 h 1010622"/>
                                <a:gd name="connsiteX0" fmla="*/ 0 w 1860112"/>
                                <a:gd name="connsiteY0" fmla="*/ 0 h 1010622"/>
                                <a:gd name="connsiteX1" fmla="*/ 1860112 w 1860112"/>
                                <a:gd name="connsiteY1" fmla="*/ 0 h 1010622"/>
                                <a:gd name="connsiteX2" fmla="*/ 1860112 w 1860112"/>
                                <a:gd name="connsiteY2" fmla="*/ 853441 h 1010622"/>
                                <a:gd name="connsiteX3" fmla="*/ 0 w 1860112"/>
                                <a:gd name="connsiteY3" fmla="*/ 853441 h 1010622"/>
                                <a:gd name="connsiteX4" fmla="*/ 0 w 1860112"/>
                                <a:gd name="connsiteY4" fmla="*/ 0 h 1010622"/>
                                <a:gd name="connsiteX5" fmla="*/ 0 w 1860112"/>
                                <a:gd name="connsiteY5" fmla="*/ 911773 h 1010622"/>
                                <a:gd name="connsiteX6" fmla="*/ 1860112 w 1860112"/>
                                <a:gd name="connsiteY6" fmla="*/ 911773 h 1010622"/>
                                <a:gd name="connsiteX7" fmla="*/ 1860112 w 1860112"/>
                                <a:gd name="connsiteY7" fmla="*/ 1010622 h 1010622"/>
                                <a:gd name="connsiteX8" fmla="*/ 0 w 1860112"/>
                                <a:gd name="connsiteY8" fmla="*/ 1010622 h 1010622"/>
                                <a:gd name="connsiteX9" fmla="*/ 0 w 1860112"/>
                                <a:gd name="connsiteY9" fmla="*/ 911773 h 1010622"/>
                                <a:gd name="connsiteX0" fmla="*/ 0 w 1860112"/>
                                <a:gd name="connsiteY0" fmla="*/ 0 h 1010622"/>
                                <a:gd name="connsiteX1" fmla="*/ 1860112 w 1860112"/>
                                <a:gd name="connsiteY1" fmla="*/ 0 h 1010622"/>
                                <a:gd name="connsiteX2" fmla="*/ 1860112 w 1860112"/>
                                <a:gd name="connsiteY2" fmla="*/ 853441 h 1010622"/>
                                <a:gd name="connsiteX3" fmla="*/ 0 w 1860112"/>
                                <a:gd name="connsiteY3" fmla="*/ 853441 h 1010622"/>
                                <a:gd name="connsiteX4" fmla="*/ 0 w 1860112"/>
                                <a:gd name="connsiteY4" fmla="*/ 0 h 1010622"/>
                                <a:gd name="connsiteX5" fmla="*/ 0 w 1860112"/>
                                <a:gd name="connsiteY5" fmla="*/ 911773 h 1010622"/>
                                <a:gd name="connsiteX6" fmla="*/ 1860112 w 1860112"/>
                                <a:gd name="connsiteY6" fmla="*/ 911773 h 1010622"/>
                                <a:gd name="connsiteX7" fmla="*/ 1860112 w 1860112"/>
                                <a:gd name="connsiteY7" fmla="*/ 1010622 h 1010622"/>
                                <a:gd name="connsiteX8" fmla="*/ 0 w 1860112"/>
                                <a:gd name="connsiteY8" fmla="*/ 955801 h 1010622"/>
                                <a:gd name="connsiteX9" fmla="*/ 0 w 1860112"/>
                                <a:gd name="connsiteY9" fmla="*/ 911773 h 1010622"/>
                                <a:gd name="connsiteX0" fmla="*/ 0 w 1860112"/>
                                <a:gd name="connsiteY0" fmla="*/ 0 h 955801"/>
                                <a:gd name="connsiteX1" fmla="*/ 1860112 w 1860112"/>
                                <a:gd name="connsiteY1" fmla="*/ 0 h 955801"/>
                                <a:gd name="connsiteX2" fmla="*/ 1860112 w 1860112"/>
                                <a:gd name="connsiteY2" fmla="*/ 853441 h 955801"/>
                                <a:gd name="connsiteX3" fmla="*/ 0 w 1860112"/>
                                <a:gd name="connsiteY3" fmla="*/ 853441 h 955801"/>
                                <a:gd name="connsiteX4" fmla="*/ 0 w 1860112"/>
                                <a:gd name="connsiteY4" fmla="*/ 0 h 955801"/>
                                <a:gd name="connsiteX5" fmla="*/ 0 w 1860112"/>
                                <a:gd name="connsiteY5" fmla="*/ 911773 h 955801"/>
                                <a:gd name="connsiteX6" fmla="*/ 1860112 w 1860112"/>
                                <a:gd name="connsiteY6" fmla="*/ 911773 h 955801"/>
                                <a:gd name="connsiteX7" fmla="*/ 1860112 w 1860112"/>
                                <a:gd name="connsiteY7" fmla="*/ 955800 h 955801"/>
                                <a:gd name="connsiteX8" fmla="*/ 0 w 1860112"/>
                                <a:gd name="connsiteY8" fmla="*/ 955801 h 955801"/>
                                <a:gd name="connsiteX9" fmla="*/ 0 w 1860112"/>
                                <a:gd name="connsiteY9" fmla="*/ 911773 h 955801"/>
                                <a:gd name="connsiteX0" fmla="*/ 0 w 1860112"/>
                                <a:gd name="connsiteY0" fmla="*/ 0 h 955801"/>
                                <a:gd name="connsiteX1" fmla="*/ 1860112 w 1860112"/>
                                <a:gd name="connsiteY1" fmla="*/ 0 h 955801"/>
                                <a:gd name="connsiteX2" fmla="*/ 1860112 w 1860112"/>
                                <a:gd name="connsiteY2" fmla="*/ 853441 h 955801"/>
                                <a:gd name="connsiteX3" fmla="*/ 0 w 1860112"/>
                                <a:gd name="connsiteY3" fmla="*/ 853441 h 955801"/>
                                <a:gd name="connsiteX4" fmla="*/ 0 w 1860112"/>
                                <a:gd name="connsiteY4" fmla="*/ 0 h 955801"/>
                                <a:gd name="connsiteX5" fmla="*/ 0 w 1860112"/>
                                <a:gd name="connsiteY5" fmla="*/ 887407 h 955801"/>
                                <a:gd name="connsiteX6" fmla="*/ 1860112 w 1860112"/>
                                <a:gd name="connsiteY6" fmla="*/ 911773 h 955801"/>
                                <a:gd name="connsiteX7" fmla="*/ 1860112 w 1860112"/>
                                <a:gd name="connsiteY7" fmla="*/ 955800 h 955801"/>
                                <a:gd name="connsiteX8" fmla="*/ 0 w 1860112"/>
                                <a:gd name="connsiteY8" fmla="*/ 955801 h 955801"/>
                                <a:gd name="connsiteX9" fmla="*/ 0 w 1860112"/>
                                <a:gd name="connsiteY9" fmla="*/ 887407 h 955801"/>
                                <a:gd name="connsiteX0" fmla="*/ 0 w 1860112"/>
                                <a:gd name="connsiteY0" fmla="*/ 0 h 955801"/>
                                <a:gd name="connsiteX1" fmla="*/ 1860112 w 1860112"/>
                                <a:gd name="connsiteY1" fmla="*/ 0 h 955801"/>
                                <a:gd name="connsiteX2" fmla="*/ 1860112 w 1860112"/>
                                <a:gd name="connsiteY2" fmla="*/ 853441 h 955801"/>
                                <a:gd name="connsiteX3" fmla="*/ 0 w 1860112"/>
                                <a:gd name="connsiteY3" fmla="*/ 853441 h 955801"/>
                                <a:gd name="connsiteX4" fmla="*/ 0 w 1860112"/>
                                <a:gd name="connsiteY4" fmla="*/ 0 h 955801"/>
                                <a:gd name="connsiteX5" fmla="*/ 0 w 1860112"/>
                                <a:gd name="connsiteY5" fmla="*/ 887407 h 955801"/>
                                <a:gd name="connsiteX6" fmla="*/ 1860112 w 1860112"/>
                                <a:gd name="connsiteY6" fmla="*/ 887407 h 955801"/>
                                <a:gd name="connsiteX7" fmla="*/ 1860112 w 1860112"/>
                                <a:gd name="connsiteY7" fmla="*/ 955800 h 955801"/>
                                <a:gd name="connsiteX8" fmla="*/ 0 w 1860112"/>
                                <a:gd name="connsiteY8" fmla="*/ 955801 h 955801"/>
                                <a:gd name="connsiteX9" fmla="*/ 0 w 1860112"/>
                                <a:gd name="connsiteY9" fmla="*/ 887407 h 955801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887407 h 998442"/>
                                <a:gd name="connsiteX6" fmla="*/ 1860112 w 1860112"/>
                                <a:gd name="connsiteY6" fmla="*/ 887407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55801 h 998442"/>
                                <a:gd name="connsiteX9" fmla="*/ 0 w 1860112"/>
                                <a:gd name="connsiteY9" fmla="*/ 887407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887407 h 998442"/>
                                <a:gd name="connsiteX6" fmla="*/ 1860112 w 1860112"/>
                                <a:gd name="connsiteY6" fmla="*/ 887407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887407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887407 h 998442"/>
                                <a:gd name="connsiteX6" fmla="*/ 1860112 w 1860112"/>
                                <a:gd name="connsiteY6" fmla="*/ 923964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887407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917872 h 998442"/>
                                <a:gd name="connsiteX6" fmla="*/ 1860112 w 1860112"/>
                                <a:gd name="connsiteY6" fmla="*/ 923964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917872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917872 h 998442"/>
                                <a:gd name="connsiteX6" fmla="*/ 1860112 w 1860112"/>
                                <a:gd name="connsiteY6" fmla="*/ 911778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917872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905686 h 998442"/>
                                <a:gd name="connsiteX6" fmla="*/ 1860112 w 1860112"/>
                                <a:gd name="connsiteY6" fmla="*/ 911778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905686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923965 h 998442"/>
                                <a:gd name="connsiteX6" fmla="*/ 1860112 w 1860112"/>
                                <a:gd name="connsiteY6" fmla="*/ 911778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923965 h 998442"/>
                                <a:gd name="connsiteX0" fmla="*/ 1434 w 1861546"/>
                                <a:gd name="connsiteY0" fmla="*/ 0 h 998442"/>
                                <a:gd name="connsiteX1" fmla="*/ 1861546 w 1861546"/>
                                <a:gd name="connsiteY1" fmla="*/ 0 h 998442"/>
                                <a:gd name="connsiteX2" fmla="*/ 1861546 w 1861546"/>
                                <a:gd name="connsiteY2" fmla="*/ 853441 h 998442"/>
                                <a:gd name="connsiteX3" fmla="*/ 1434 w 1861546"/>
                                <a:gd name="connsiteY3" fmla="*/ 853441 h 998442"/>
                                <a:gd name="connsiteX4" fmla="*/ 1434 w 1861546"/>
                                <a:gd name="connsiteY4" fmla="*/ 0 h 998442"/>
                                <a:gd name="connsiteX5" fmla="*/ 0 w 1861546"/>
                                <a:gd name="connsiteY5" fmla="*/ 919268 h 998442"/>
                                <a:gd name="connsiteX6" fmla="*/ 1861546 w 1861546"/>
                                <a:gd name="connsiteY6" fmla="*/ 911778 h 998442"/>
                                <a:gd name="connsiteX7" fmla="*/ 1861546 w 1861546"/>
                                <a:gd name="connsiteY7" fmla="*/ 998442 h 998442"/>
                                <a:gd name="connsiteX8" fmla="*/ 1434 w 1861546"/>
                                <a:gd name="connsiteY8" fmla="*/ 998442 h 998442"/>
                                <a:gd name="connsiteX9" fmla="*/ 0 w 1861546"/>
                                <a:gd name="connsiteY9" fmla="*/ 919268 h 998442"/>
                                <a:gd name="connsiteX0" fmla="*/ 1434 w 1861602"/>
                                <a:gd name="connsiteY0" fmla="*/ 0 h 998442"/>
                                <a:gd name="connsiteX1" fmla="*/ 1861546 w 1861602"/>
                                <a:gd name="connsiteY1" fmla="*/ 0 h 998442"/>
                                <a:gd name="connsiteX2" fmla="*/ 1861546 w 1861602"/>
                                <a:gd name="connsiteY2" fmla="*/ 853441 h 998442"/>
                                <a:gd name="connsiteX3" fmla="*/ 1434 w 1861602"/>
                                <a:gd name="connsiteY3" fmla="*/ 853441 h 998442"/>
                                <a:gd name="connsiteX4" fmla="*/ 1434 w 1861602"/>
                                <a:gd name="connsiteY4" fmla="*/ 0 h 998442"/>
                                <a:gd name="connsiteX5" fmla="*/ 0 w 1861602"/>
                                <a:gd name="connsiteY5" fmla="*/ 919268 h 998442"/>
                                <a:gd name="connsiteX6" fmla="*/ 1861602 w 1861602"/>
                                <a:gd name="connsiteY6" fmla="*/ 919268 h 998442"/>
                                <a:gd name="connsiteX7" fmla="*/ 1861546 w 1861602"/>
                                <a:gd name="connsiteY7" fmla="*/ 998442 h 998442"/>
                                <a:gd name="connsiteX8" fmla="*/ 1434 w 1861602"/>
                                <a:gd name="connsiteY8" fmla="*/ 998442 h 998442"/>
                                <a:gd name="connsiteX9" fmla="*/ 0 w 1861602"/>
                                <a:gd name="connsiteY9" fmla="*/ 919268 h 9984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861602" h="998442">
                                  <a:moveTo>
                                    <a:pt x="1434" y="0"/>
                                  </a:moveTo>
                                  <a:lnTo>
                                    <a:pt x="1861546" y="0"/>
                                  </a:lnTo>
                                  <a:lnTo>
                                    <a:pt x="1861546" y="853441"/>
                                  </a:lnTo>
                                  <a:lnTo>
                                    <a:pt x="1434" y="853441"/>
                                  </a:lnTo>
                                  <a:lnTo>
                                    <a:pt x="1434" y="0"/>
                                  </a:lnTo>
                                  <a:close/>
                                  <a:moveTo>
                                    <a:pt x="0" y="919268"/>
                                  </a:moveTo>
                                  <a:lnTo>
                                    <a:pt x="1861602" y="919268"/>
                                  </a:lnTo>
                                  <a:cubicBezTo>
                                    <a:pt x="1861583" y="945659"/>
                                    <a:pt x="1861565" y="972051"/>
                                    <a:pt x="1861546" y="998442"/>
                                  </a:cubicBezTo>
                                  <a:lnTo>
                                    <a:pt x="1434" y="998442"/>
                                  </a:lnTo>
                                  <a:lnTo>
                                    <a:pt x="0" y="9192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Equal 2" o:spid="_x0000_s1026" style="width:3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" path="m1434,0l1861546,,1861546,853441,1434,853441,1434,0xm0,919268l1861602,919268c1861583,945659,1861565,972051,1861546,998442l1434,998442,,919268xe" fillcolor="green" stroked="f" strokeweight="1.25pt">
                    <v:path arrowok="t" o:connecttype="custom" o:connectlocs="352,0;457186,0;457186,781604;352,781604;352,0;0,841890;457200,841890;457186,914400;352,914400;0,841890" o:connectangles="0,0,0,0,0,0,0,0,0,0"/>
                    <w10:anchorlock/>
                  </v:shape>
                </w:pict>
              </mc:Fallback>
            </mc:AlternateContent>
          </w:r>
        </w:p>
      </w:tc>
    </w:tr>
  </w:tbl>
  <w:p w14:paraId="6BA39657" w14:textId="77777777" w:rsidR="00E47A70" w:rsidRDefault="00E47A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47D5E" w14:textId="77777777" w:rsidR="00E47A70" w:rsidRDefault="00E47A70" w:rsidP="00001008">
    <w:pPr>
      <w:spacing w:after="0"/>
    </w:pPr>
    <w:r w:rsidRPr="000157CE">
      <w:rPr>
        <w:noProof/>
      </w:rPr>
      <mc:AlternateContent>
        <mc:Choice Requires="wps">
          <w:drawing>
            <wp:inline distT="0" distB="0" distL="0" distR="0" wp14:anchorId="63A37880" wp14:editId="1152BE63">
              <wp:extent cx="3431540" cy="914400"/>
              <wp:effectExtent l="0" t="0" r="0" b="0"/>
              <wp:docPr id="2" name="Equ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1540" cy="914400"/>
                      </a:xfrm>
                      <a:custGeom>
                        <a:avLst/>
                        <a:gdLst>
                          <a:gd name="connsiteX0" fmla="*/ 335499 w 2531110"/>
                          <a:gd name="connsiteY0" fmla="*/ 155533 h 755015"/>
                          <a:gd name="connsiteX1" fmla="*/ 2195611 w 2531110"/>
                          <a:gd name="connsiteY1" fmla="*/ 155533 h 755015"/>
                          <a:gd name="connsiteX2" fmla="*/ 2195611 w 2531110"/>
                          <a:gd name="connsiteY2" fmla="*/ 333113 h 755015"/>
                          <a:gd name="connsiteX3" fmla="*/ 335499 w 2531110"/>
                          <a:gd name="connsiteY3" fmla="*/ 333113 h 755015"/>
                          <a:gd name="connsiteX4" fmla="*/ 335499 w 2531110"/>
                          <a:gd name="connsiteY4" fmla="*/ 155533 h 755015"/>
                          <a:gd name="connsiteX5" fmla="*/ 335499 w 2531110"/>
                          <a:gd name="connsiteY5" fmla="*/ 421902 h 755015"/>
                          <a:gd name="connsiteX6" fmla="*/ 2195611 w 2531110"/>
                          <a:gd name="connsiteY6" fmla="*/ 421902 h 755015"/>
                          <a:gd name="connsiteX7" fmla="*/ 2195611 w 2531110"/>
                          <a:gd name="connsiteY7" fmla="*/ 599482 h 755015"/>
                          <a:gd name="connsiteX8" fmla="*/ 335499 w 2531110"/>
                          <a:gd name="connsiteY8" fmla="*/ 599482 h 755015"/>
                          <a:gd name="connsiteX9" fmla="*/ 335499 w 2531110"/>
                          <a:gd name="connsiteY9" fmla="*/ 421902 h 755015"/>
                          <a:gd name="connsiteX0" fmla="*/ 0 w 1860113"/>
                          <a:gd name="connsiteY0" fmla="*/ 675861 h 1119810"/>
                          <a:gd name="connsiteX1" fmla="*/ 1860112 w 1860113"/>
                          <a:gd name="connsiteY1" fmla="*/ 0 h 1119810"/>
                          <a:gd name="connsiteX2" fmla="*/ 1860112 w 1860113"/>
                          <a:gd name="connsiteY2" fmla="*/ 853441 h 1119810"/>
                          <a:gd name="connsiteX3" fmla="*/ 0 w 1860113"/>
                          <a:gd name="connsiteY3" fmla="*/ 853441 h 1119810"/>
                          <a:gd name="connsiteX4" fmla="*/ 0 w 1860113"/>
                          <a:gd name="connsiteY4" fmla="*/ 675861 h 1119810"/>
                          <a:gd name="connsiteX5" fmla="*/ 0 w 1860113"/>
                          <a:gd name="connsiteY5" fmla="*/ 942230 h 1119810"/>
                          <a:gd name="connsiteX6" fmla="*/ 1860112 w 1860113"/>
                          <a:gd name="connsiteY6" fmla="*/ 942230 h 1119810"/>
                          <a:gd name="connsiteX7" fmla="*/ 1860112 w 1860113"/>
                          <a:gd name="connsiteY7" fmla="*/ 1119810 h 1119810"/>
                          <a:gd name="connsiteX8" fmla="*/ 0 w 1860113"/>
                          <a:gd name="connsiteY8" fmla="*/ 1119810 h 1119810"/>
                          <a:gd name="connsiteX9" fmla="*/ 0 w 1860113"/>
                          <a:gd name="connsiteY9" fmla="*/ 942230 h 1119810"/>
                          <a:gd name="connsiteX0" fmla="*/ 0 w 1860112"/>
                          <a:gd name="connsiteY0" fmla="*/ 0 h 1119810"/>
                          <a:gd name="connsiteX1" fmla="*/ 1860112 w 1860112"/>
                          <a:gd name="connsiteY1" fmla="*/ 0 h 1119810"/>
                          <a:gd name="connsiteX2" fmla="*/ 1860112 w 1860112"/>
                          <a:gd name="connsiteY2" fmla="*/ 853441 h 1119810"/>
                          <a:gd name="connsiteX3" fmla="*/ 0 w 1860112"/>
                          <a:gd name="connsiteY3" fmla="*/ 853441 h 1119810"/>
                          <a:gd name="connsiteX4" fmla="*/ 0 w 1860112"/>
                          <a:gd name="connsiteY4" fmla="*/ 0 h 1119810"/>
                          <a:gd name="connsiteX5" fmla="*/ 0 w 1860112"/>
                          <a:gd name="connsiteY5" fmla="*/ 942230 h 1119810"/>
                          <a:gd name="connsiteX6" fmla="*/ 1860112 w 1860112"/>
                          <a:gd name="connsiteY6" fmla="*/ 942230 h 1119810"/>
                          <a:gd name="connsiteX7" fmla="*/ 1860112 w 1860112"/>
                          <a:gd name="connsiteY7" fmla="*/ 1119810 h 1119810"/>
                          <a:gd name="connsiteX8" fmla="*/ 0 w 1860112"/>
                          <a:gd name="connsiteY8" fmla="*/ 1119810 h 1119810"/>
                          <a:gd name="connsiteX9" fmla="*/ 0 w 1860112"/>
                          <a:gd name="connsiteY9" fmla="*/ 942230 h 1119810"/>
                          <a:gd name="connsiteX0" fmla="*/ 0 w 1860112"/>
                          <a:gd name="connsiteY0" fmla="*/ 0 h 1119810"/>
                          <a:gd name="connsiteX1" fmla="*/ 1860112 w 1860112"/>
                          <a:gd name="connsiteY1" fmla="*/ 0 h 1119810"/>
                          <a:gd name="connsiteX2" fmla="*/ 1860112 w 1860112"/>
                          <a:gd name="connsiteY2" fmla="*/ 853441 h 1119810"/>
                          <a:gd name="connsiteX3" fmla="*/ 0 w 1860112"/>
                          <a:gd name="connsiteY3" fmla="*/ 853441 h 1119810"/>
                          <a:gd name="connsiteX4" fmla="*/ 0 w 1860112"/>
                          <a:gd name="connsiteY4" fmla="*/ 0 h 1119810"/>
                          <a:gd name="connsiteX5" fmla="*/ 0 w 1860112"/>
                          <a:gd name="connsiteY5" fmla="*/ 942230 h 1119810"/>
                          <a:gd name="connsiteX6" fmla="*/ 1860112 w 1860112"/>
                          <a:gd name="connsiteY6" fmla="*/ 942230 h 1119810"/>
                          <a:gd name="connsiteX7" fmla="*/ 1860112 w 1860112"/>
                          <a:gd name="connsiteY7" fmla="*/ 1053239 h 1119810"/>
                          <a:gd name="connsiteX8" fmla="*/ 0 w 1860112"/>
                          <a:gd name="connsiteY8" fmla="*/ 1119810 h 1119810"/>
                          <a:gd name="connsiteX9" fmla="*/ 0 w 1860112"/>
                          <a:gd name="connsiteY9" fmla="*/ 942230 h 1119810"/>
                          <a:gd name="connsiteX0" fmla="*/ 0 w 1860112"/>
                          <a:gd name="connsiteY0" fmla="*/ 0 h 1053239"/>
                          <a:gd name="connsiteX1" fmla="*/ 1860112 w 1860112"/>
                          <a:gd name="connsiteY1" fmla="*/ 0 h 1053239"/>
                          <a:gd name="connsiteX2" fmla="*/ 1860112 w 1860112"/>
                          <a:gd name="connsiteY2" fmla="*/ 853441 h 1053239"/>
                          <a:gd name="connsiteX3" fmla="*/ 0 w 1860112"/>
                          <a:gd name="connsiteY3" fmla="*/ 853441 h 1053239"/>
                          <a:gd name="connsiteX4" fmla="*/ 0 w 1860112"/>
                          <a:gd name="connsiteY4" fmla="*/ 0 h 1053239"/>
                          <a:gd name="connsiteX5" fmla="*/ 0 w 1860112"/>
                          <a:gd name="connsiteY5" fmla="*/ 942230 h 1053239"/>
                          <a:gd name="connsiteX6" fmla="*/ 1860112 w 1860112"/>
                          <a:gd name="connsiteY6" fmla="*/ 942230 h 1053239"/>
                          <a:gd name="connsiteX7" fmla="*/ 1860112 w 1860112"/>
                          <a:gd name="connsiteY7" fmla="*/ 1053239 h 1053239"/>
                          <a:gd name="connsiteX8" fmla="*/ 0 w 1860112"/>
                          <a:gd name="connsiteY8" fmla="*/ 1053239 h 1053239"/>
                          <a:gd name="connsiteX9" fmla="*/ 0 w 1860112"/>
                          <a:gd name="connsiteY9" fmla="*/ 942230 h 1053239"/>
                          <a:gd name="connsiteX0" fmla="*/ 0 w 1860112"/>
                          <a:gd name="connsiteY0" fmla="*/ 0 h 1053239"/>
                          <a:gd name="connsiteX1" fmla="*/ 1860112 w 1860112"/>
                          <a:gd name="connsiteY1" fmla="*/ 0 h 1053239"/>
                          <a:gd name="connsiteX2" fmla="*/ 1860112 w 1860112"/>
                          <a:gd name="connsiteY2" fmla="*/ 853441 h 1053239"/>
                          <a:gd name="connsiteX3" fmla="*/ 0 w 1860112"/>
                          <a:gd name="connsiteY3" fmla="*/ 853441 h 1053239"/>
                          <a:gd name="connsiteX4" fmla="*/ 0 w 1860112"/>
                          <a:gd name="connsiteY4" fmla="*/ 0 h 1053239"/>
                          <a:gd name="connsiteX5" fmla="*/ 0 w 1860112"/>
                          <a:gd name="connsiteY5" fmla="*/ 942230 h 1053239"/>
                          <a:gd name="connsiteX6" fmla="*/ 1860112 w 1860112"/>
                          <a:gd name="connsiteY6" fmla="*/ 942230 h 1053239"/>
                          <a:gd name="connsiteX7" fmla="*/ 1860112 w 1860112"/>
                          <a:gd name="connsiteY7" fmla="*/ 1010622 h 1053239"/>
                          <a:gd name="connsiteX8" fmla="*/ 0 w 1860112"/>
                          <a:gd name="connsiteY8" fmla="*/ 1053239 h 1053239"/>
                          <a:gd name="connsiteX9" fmla="*/ 0 w 1860112"/>
                          <a:gd name="connsiteY9" fmla="*/ 942230 h 1053239"/>
                          <a:gd name="connsiteX0" fmla="*/ 0 w 1860112"/>
                          <a:gd name="connsiteY0" fmla="*/ 0 h 1010622"/>
                          <a:gd name="connsiteX1" fmla="*/ 1860112 w 1860112"/>
                          <a:gd name="connsiteY1" fmla="*/ 0 h 1010622"/>
                          <a:gd name="connsiteX2" fmla="*/ 1860112 w 1860112"/>
                          <a:gd name="connsiteY2" fmla="*/ 853441 h 1010622"/>
                          <a:gd name="connsiteX3" fmla="*/ 0 w 1860112"/>
                          <a:gd name="connsiteY3" fmla="*/ 853441 h 1010622"/>
                          <a:gd name="connsiteX4" fmla="*/ 0 w 1860112"/>
                          <a:gd name="connsiteY4" fmla="*/ 0 h 1010622"/>
                          <a:gd name="connsiteX5" fmla="*/ 0 w 1860112"/>
                          <a:gd name="connsiteY5" fmla="*/ 942230 h 1010622"/>
                          <a:gd name="connsiteX6" fmla="*/ 1860112 w 1860112"/>
                          <a:gd name="connsiteY6" fmla="*/ 942230 h 1010622"/>
                          <a:gd name="connsiteX7" fmla="*/ 1860112 w 1860112"/>
                          <a:gd name="connsiteY7" fmla="*/ 1010622 h 1010622"/>
                          <a:gd name="connsiteX8" fmla="*/ 0 w 1860112"/>
                          <a:gd name="connsiteY8" fmla="*/ 1010622 h 1010622"/>
                          <a:gd name="connsiteX9" fmla="*/ 0 w 1860112"/>
                          <a:gd name="connsiteY9" fmla="*/ 942230 h 1010622"/>
                          <a:gd name="connsiteX0" fmla="*/ 0 w 1860112"/>
                          <a:gd name="connsiteY0" fmla="*/ 0 h 1010622"/>
                          <a:gd name="connsiteX1" fmla="*/ 1860112 w 1860112"/>
                          <a:gd name="connsiteY1" fmla="*/ 0 h 1010622"/>
                          <a:gd name="connsiteX2" fmla="*/ 1860112 w 1860112"/>
                          <a:gd name="connsiteY2" fmla="*/ 853441 h 1010622"/>
                          <a:gd name="connsiteX3" fmla="*/ 0 w 1860112"/>
                          <a:gd name="connsiteY3" fmla="*/ 853441 h 1010622"/>
                          <a:gd name="connsiteX4" fmla="*/ 0 w 1860112"/>
                          <a:gd name="connsiteY4" fmla="*/ 0 h 1010622"/>
                          <a:gd name="connsiteX5" fmla="*/ 0 w 1860112"/>
                          <a:gd name="connsiteY5" fmla="*/ 942230 h 1010622"/>
                          <a:gd name="connsiteX6" fmla="*/ 1860112 w 1860112"/>
                          <a:gd name="connsiteY6" fmla="*/ 911773 h 1010622"/>
                          <a:gd name="connsiteX7" fmla="*/ 1860112 w 1860112"/>
                          <a:gd name="connsiteY7" fmla="*/ 1010622 h 1010622"/>
                          <a:gd name="connsiteX8" fmla="*/ 0 w 1860112"/>
                          <a:gd name="connsiteY8" fmla="*/ 1010622 h 1010622"/>
                          <a:gd name="connsiteX9" fmla="*/ 0 w 1860112"/>
                          <a:gd name="connsiteY9" fmla="*/ 942230 h 1010622"/>
                          <a:gd name="connsiteX0" fmla="*/ 0 w 1860112"/>
                          <a:gd name="connsiteY0" fmla="*/ 0 h 1010622"/>
                          <a:gd name="connsiteX1" fmla="*/ 1860112 w 1860112"/>
                          <a:gd name="connsiteY1" fmla="*/ 0 h 1010622"/>
                          <a:gd name="connsiteX2" fmla="*/ 1860112 w 1860112"/>
                          <a:gd name="connsiteY2" fmla="*/ 853441 h 1010622"/>
                          <a:gd name="connsiteX3" fmla="*/ 0 w 1860112"/>
                          <a:gd name="connsiteY3" fmla="*/ 853441 h 1010622"/>
                          <a:gd name="connsiteX4" fmla="*/ 0 w 1860112"/>
                          <a:gd name="connsiteY4" fmla="*/ 0 h 1010622"/>
                          <a:gd name="connsiteX5" fmla="*/ 0 w 1860112"/>
                          <a:gd name="connsiteY5" fmla="*/ 911773 h 1010622"/>
                          <a:gd name="connsiteX6" fmla="*/ 1860112 w 1860112"/>
                          <a:gd name="connsiteY6" fmla="*/ 911773 h 1010622"/>
                          <a:gd name="connsiteX7" fmla="*/ 1860112 w 1860112"/>
                          <a:gd name="connsiteY7" fmla="*/ 1010622 h 1010622"/>
                          <a:gd name="connsiteX8" fmla="*/ 0 w 1860112"/>
                          <a:gd name="connsiteY8" fmla="*/ 1010622 h 1010622"/>
                          <a:gd name="connsiteX9" fmla="*/ 0 w 1860112"/>
                          <a:gd name="connsiteY9" fmla="*/ 911773 h 1010622"/>
                          <a:gd name="connsiteX0" fmla="*/ 0 w 1860112"/>
                          <a:gd name="connsiteY0" fmla="*/ 0 h 1010622"/>
                          <a:gd name="connsiteX1" fmla="*/ 1860112 w 1860112"/>
                          <a:gd name="connsiteY1" fmla="*/ 0 h 1010622"/>
                          <a:gd name="connsiteX2" fmla="*/ 1860112 w 1860112"/>
                          <a:gd name="connsiteY2" fmla="*/ 853441 h 1010622"/>
                          <a:gd name="connsiteX3" fmla="*/ 0 w 1860112"/>
                          <a:gd name="connsiteY3" fmla="*/ 853441 h 1010622"/>
                          <a:gd name="connsiteX4" fmla="*/ 0 w 1860112"/>
                          <a:gd name="connsiteY4" fmla="*/ 0 h 1010622"/>
                          <a:gd name="connsiteX5" fmla="*/ 0 w 1860112"/>
                          <a:gd name="connsiteY5" fmla="*/ 911773 h 1010622"/>
                          <a:gd name="connsiteX6" fmla="*/ 1860112 w 1860112"/>
                          <a:gd name="connsiteY6" fmla="*/ 911773 h 1010622"/>
                          <a:gd name="connsiteX7" fmla="*/ 1860112 w 1860112"/>
                          <a:gd name="connsiteY7" fmla="*/ 1010622 h 1010622"/>
                          <a:gd name="connsiteX8" fmla="*/ 0 w 1860112"/>
                          <a:gd name="connsiteY8" fmla="*/ 955801 h 1010622"/>
                          <a:gd name="connsiteX9" fmla="*/ 0 w 1860112"/>
                          <a:gd name="connsiteY9" fmla="*/ 911773 h 1010622"/>
                          <a:gd name="connsiteX0" fmla="*/ 0 w 1860112"/>
                          <a:gd name="connsiteY0" fmla="*/ 0 h 955801"/>
                          <a:gd name="connsiteX1" fmla="*/ 1860112 w 1860112"/>
                          <a:gd name="connsiteY1" fmla="*/ 0 h 955801"/>
                          <a:gd name="connsiteX2" fmla="*/ 1860112 w 1860112"/>
                          <a:gd name="connsiteY2" fmla="*/ 853441 h 955801"/>
                          <a:gd name="connsiteX3" fmla="*/ 0 w 1860112"/>
                          <a:gd name="connsiteY3" fmla="*/ 853441 h 955801"/>
                          <a:gd name="connsiteX4" fmla="*/ 0 w 1860112"/>
                          <a:gd name="connsiteY4" fmla="*/ 0 h 955801"/>
                          <a:gd name="connsiteX5" fmla="*/ 0 w 1860112"/>
                          <a:gd name="connsiteY5" fmla="*/ 911773 h 955801"/>
                          <a:gd name="connsiteX6" fmla="*/ 1860112 w 1860112"/>
                          <a:gd name="connsiteY6" fmla="*/ 911773 h 955801"/>
                          <a:gd name="connsiteX7" fmla="*/ 1860112 w 1860112"/>
                          <a:gd name="connsiteY7" fmla="*/ 955800 h 955801"/>
                          <a:gd name="connsiteX8" fmla="*/ 0 w 1860112"/>
                          <a:gd name="connsiteY8" fmla="*/ 955801 h 955801"/>
                          <a:gd name="connsiteX9" fmla="*/ 0 w 1860112"/>
                          <a:gd name="connsiteY9" fmla="*/ 911773 h 955801"/>
                          <a:gd name="connsiteX0" fmla="*/ 0 w 1860112"/>
                          <a:gd name="connsiteY0" fmla="*/ 0 h 955801"/>
                          <a:gd name="connsiteX1" fmla="*/ 1860112 w 1860112"/>
                          <a:gd name="connsiteY1" fmla="*/ 0 h 955801"/>
                          <a:gd name="connsiteX2" fmla="*/ 1860112 w 1860112"/>
                          <a:gd name="connsiteY2" fmla="*/ 853441 h 955801"/>
                          <a:gd name="connsiteX3" fmla="*/ 0 w 1860112"/>
                          <a:gd name="connsiteY3" fmla="*/ 853441 h 955801"/>
                          <a:gd name="connsiteX4" fmla="*/ 0 w 1860112"/>
                          <a:gd name="connsiteY4" fmla="*/ 0 h 955801"/>
                          <a:gd name="connsiteX5" fmla="*/ 0 w 1860112"/>
                          <a:gd name="connsiteY5" fmla="*/ 887407 h 955801"/>
                          <a:gd name="connsiteX6" fmla="*/ 1860112 w 1860112"/>
                          <a:gd name="connsiteY6" fmla="*/ 911773 h 955801"/>
                          <a:gd name="connsiteX7" fmla="*/ 1860112 w 1860112"/>
                          <a:gd name="connsiteY7" fmla="*/ 955800 h 955801"/>
                          <a:gd name="connsiteX8" fmla="*/ 0 w 1860112"/>
                          <a:gd name="connsiteY8" fmla="*/ 955801 h 955801"/>
                          <a:gd name="connsiteX9" fmla="*/ 0 w 1860112"/>
                          <a:gd name="connsiteY9" fmla="*/ 887407 h 955801"/>
                          <a:gd name="connsiteX0" fmla="*/ 0 w 1860112"/>
                          <a:gd name="connsiteY0" fmla="*/ 0 h 955801"/>
                          <a:gd name="connsiteX1" fmla="*/ 1860112 w 1860112"/>
                          <a:gd name="connsiteY1" fmla="*/ 0 h 955801"/>
                          <a:gd name="connsiteX2" fmla="*/ 1860112 w 1860112"/>
                          <a:gd name="connsiteY2" fmla="*/ 853441 h 955801"/>
                          <a:gd name="connsiteX3" fmla="*/ 0 w 1860112"/>
                          <a:gd name="connsiteY3" fmla="*/ 853441 h 955801"/>
                          <a:gd name="connsiteX4" fmla="*/ 0 w 1860112"/>
                          <a:gd name="connsiteY4" fmla="*/ 0 h 955801"/>
                          <a:gd name="connsiteX5" fmla="*/ 0 w 1860112"/>
                          <a:gd name="connsiteY5" fmla="*/ 887407 h 955801"/>
                          <a:gd name="connsiteX6" fmla="*/ 1860112 w 1860112"/>
                          <a:gd name="connsiteY6" fmla="*/ 887407 h 955801"/>
                          <a:gd name="connsiteX7" fmla="*/ 1860112 w 1860112"/>
                          <a:gd name="connsiteY7" fmla="*/ 955800 h 955801"/>
                          <a:gd name="connsiteX8" fmla="*/ 0 w 1860112"/>
                          <a:gd name="connsiteY8" fmla="*/ 955801 h 955801"/>
                          <a:gd name="connsiteX9" fmla="*/ 0 w 1860112"/>
                          <a:gd name="connsiteY9" fmla="*/ 887407 h 955801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887407 h 998442"/>
                          <a:gd name="connsiteX6" fmla="*/ 1860112 w 1860112"/>
                          <a:gd name="connsiteY6" fmla="*/ 887407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55801 h 998442"/>
                          <a:gd name="connsiteX9" fmla="*/ 0 w 1860112"/>
                          <a:gd name="connsiteY9" fmla="*/ 887407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887407 h 998442"/>
                          <a:gd name="connsiteX6" fmla="*/ 1860112 w 1860112"/>
                          <a:gd name="connsiteY6" fmla="*/ 887407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887407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887407 h 998442"/>
                          <a:gd name="connsiteX6" fmla="*/ 1860112 w 1860112"/>
                          <a:gd name="connsiteY6" fmla="*/ 923964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887407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917872 h 998442"/>
                          <a:gd name="connsiteX6" fmla="*/ 1860112 w 1860112"/>
                          <a:gd name="connsiteY6" fmla="*/ 923964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917872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917872 h 998442"/>
                          <a:gd name="connsiteX6" fmla="*/ 1860112 w 1860112"/>
                          <a:gd name="connsiteY6" fmla="*/ 911778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917872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905686 h 998442"/>
                          <a:gd name="connsiteX6" fmla="*/ 1860112 w 1860112"/>
                          <a:gd name="connsiteY6" fmla="*/ 911778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905686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923965 h 998442"/>
                          <a:gd name="connsiteX6" fmla="*/ 1860112 w 1860112"/>
                          <a:gd name="connsiteY6" fmla="*/ 911778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923965 h 998442"/>
                          <a:gd name="connsiteX0" fmla="*/ 1434 w 1861546"/>
                          <a:gd name="connsiteY0" fmla="*/ 0 h 998442"/>
                          <a:gd name="connsiteX1" fmla="*/ 1861546 w 1861546"/>
                          <a:gd name="connsiteY1" fmla="*/ 0 h 998442"/>
                          <a:gd name="connsiteX2" fmla="*/ 1861546 w 1861546"/>
                          <a:gd name="connsiteY2" fmla="*/ 853441 h 998442"/>
                          <a:gd name="connsiteX3" fmla="*/ 1434 w 1861546"/>
                          <a:gd name="connsiteY3" fmla="*/ 853441 h 998442"/>
                          <a:gd name="connsiteX4" fmla="*/ 1434 w 1861546"/>
                          <a:gd name="connsiteY4" fmla="*/ 0 h 998442"/>
                          <a:gd name="connsiteX5" fmla="*/ 0 w 1861546"/>
                          <a:gd name="connsiteY5" fmla="*/ 919268 h 998442"/>
                          <a:gd name="connsiteX6" fmla="*/ 1861546 w 1861546"/>
                          <a:gd name="connsiteY6" fmla="*/ 911778 h 998442"/>
                          <a:gd name="connsiteX7" fmla="*/ 1861546 w 1861546"/>
                          <a:gd name="connsiteY7" fmla="*/ 998442 h 998442"/>
                          <a:gd name="connsiteX8" fmla="*/ 1434 w 1861546"/>
                          <a:gd name="connsiteY8" fmla="*/ 998442 h 998442"/>
                          <a:gd name="connsiteX9" fmla="*/ 0 w 1861546"/>
                          <a:gd name="connsiteY9" fmla="*/ 919268 h 998442"/>
                          <a:gd name="connsiteX0" fmla="*/ 1434 w 1861602"/>
                          <a:gd name="connsiteY0" fmla="*/ 0 h 998442"/>
                          <a:gd name="connsiteX1" fmla="*/ 1861546 w 1861602"/>
                          <a:gd name="connsiteY1" fmla="*/ 0 h 998442"/>
                          <a:gd name="connsiteX2" fmla="*/ 1861546 w 1861602"/>
                          <a:gd name="connsiteY2" fmla="*/ 853441 h 998442"/>
                          <a:gd name="connsiteX3" fmla="*/ 1434 w 1861602"/>
                          <a:gd name="connsiteY3" fmla="*/ 853441 h 998442"/>
                          <a:gd name="connsiteX4" fmla="*/ 1434 w 1861602"/>
                          <a:gd name="connsiteY4" fmla="*/ 0 h 998442"/>
                          <a:gd name="connsiteX5" fmla="*/ 0 w 1861602"/>
                          <a:gd name="connsiteY5" fmla="*/ 919268 h 998442"/>
                          <a:gd name="connsiteX6" fmla="*/ 1861602 w 1861602"/>
                          <a:gd name="connsiteY6" fmla="*/ 919268 h 998442"/>
                          <a:gd name="connsiteX7" fmla="*/ 1861546 w 1861602"/>
                          <a:gd name="connsiteY7" fmla="*/ 998442 h 998442"/>
                          <a:gd name="connsiteX8" fmla="*/ 1434 w 1861602"/>
                          <a:gd name="connsiteY8" fmla="*/ 998442 h 998442"/>
                          <a:gd name="connsiteX9" fmla="*/ 0 w 1861602"/>
                          <a:gd name="connsiteY9" fmla="*/ 919268 h 9984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1861602" h="998442">
                            <a:moveTo>
                              <a:pt x="1434" y="0"/>
                            </a:moveTo>
                            <a:lnTo>
                              <a:pt x="1861546" y="0"/>
                            </a:lnTo>
                            <a:lnTo>
                              <a:pt x="1861546" y="853441"/>
                            </a:lnTo>
                            <a:lnTo>
                              <a:pt x="1434" y="853441"/>
                            </a:lnTo>
                            <a:lnTo>
                              <a:pt x="1434" y="0"/>
                            </a:lnTo>
                            <a:close/>
                            <a:moveTo>
                              <a:pt x="0" y="919268"/>
                            </a:moveTo>
                            <a:lnTo>
                              <a:pt x="1861602" y="919268"/>
                            </a:lnTo>
                            <a:cubicBezTo>
                              <a:pt x="1861583" y="945659"/>
                              <a:pt x="1861565" y="972051"/>
                              <a:pt x="1861546" y="998442"/>
                            </a:cubicBezTo>
                            <a:lnTo>
                              <a:pt x="1434" y="998442"/>
                            </a:lnTo>
                            <a:lnTo>
                              <a:pt x="0" y="919268"/>
                            </a:lnTo>
                            <a:close/>
                          </a:path>
                        </a:pathLst>
                      </a:custGeom>
                      <a:solidFill>
                        <a:srgbClr val="104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Equal 2" o:spid="_x0000_s1026" style="width:270.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" path="m1434,0l1861546,,1861546,853441,1434,853441,1434,0xm0,919268l1861602,919268c1861583,945659,1861565,972051,1861546,998442l1434,998442,,919268xe" fillcolor="#104300" stroked="f" strokeweight="1.25pt">
              <v:path arrowok="t" o:connecttype="custom" o:connectlocs="2643,0;3431437,0;3431437,781604;2643,781604;2643,0;0,841890;3431540,841890;3431437,914400;2643,914400;0,841890" o:connectangles="0,0,0,0,0,0,0,0,0,0"/>
              <w10:anchorlock/>
            </v:shape>
          </w:pict>
        </mc:Fallback>
      </mc:AlternateContent>
    </w:r>
  </w:p>
  <w:p w14:paraId="6A0A3086" w14:textId="1C4674CE" w:rsidR="00E47A70" w:rsidRPr="000E1171" w:rsidRDefault="00E47A70" w:rsidP="000E1171">
    <w:pPr>
      <w:pStyle w:val="Organization"/>
      <w:tabs>
        <w:tab w:val="left" w:pos="1440"/>
      </w:tabs>
      <w:rPr>
        <w:color w:val="000000"/>
      </w:rPr>
    </w:pPr>
    <w:r w:rsidRPr="000E1171">
      <w:rPr>
        <w:color w:val="000000"/>
      </w:rPr>
      <w:tab/>
      <w:t xml:space="preserve">FirstWhistle – 5 day internship </w:t>
    </w:r>
    <w:proofErr w:type="gramStart"/>
    <w:r w:rsidRPr="000E1171">
      <w:rPr>
        <w:color w:val="000000"/>
      </w:rPr>
      <w:t>{ July</w:t>
    </w:r>
    <w:proofErr w:type="gramEnd"/>
    <w:r w:rsidR="008C6915">
      <w:rPr>
        <w:color w:val="000000"/>
      </w:rPr>
      <w:t xml:space="preserve"> 29- Aug 5</w:t>
    </w:r>
    <w:r w:rsidRPr="000E1171">
      <w:rPr>
        <w:color w:val="000000"/>
      </w:rPr>
      <w:t xml:space="preserve"> 2015 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8A77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326B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6E5E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B78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1C07C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7838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0C4B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E0038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B27101E"/>
    <w:multiLevelType w:val="hybridMultilevel"/>
    <w:tmpl w:val="16A0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45BFE"/>
    <w:multiLevelType w:val="hybridMultilevel"/>
    <w:tmpl w:val="C70234FA"/>
    <w:lvl w:ilvl="0" w:tplc="9154D07C">
      <w:start w:val="1"/>
      <w:numFmt w:val="bullet"/>
      <w:pStyle w:val="ListBullet"/>
      <w:lvlText w:val="¡"/>
      <w:lvlJc w:val="left"/>
      <w:pPr>
        <w:ind w:left="360" w:hanging="360"/>
      </w:pPr>
      <w:rPr>
        <w:rFonts w:ascii="Wingdings 2" w:hAnsi="Wingdings 2" w:hint="default"/>
        <w:color w:val="9E0038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F3082"/>
    <w:multiLevelType w:val="hybridMultilevel"/>
    <w:tmpl w:val="5C1E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ocumentType w:val="letter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71"/>
    <w:rsid w:val="00001008"/>
    <w:rsid w:val="000115BB"/>
    <w:rsid w:val="000157CE"/>
    <w:rsid w:val="00021DEE"/>
    <w:rsid w:val="00053AD7"/>
    <w:rsid w:val="000641FA"/>
    <w:rsid w:val="0008306E"/>
    <w:rsid w:val="000B1437"/>
    <w:rsid w:val="000D3496"/>
    <w:rsid w:val="000E1171"/>
    <w:rsid w:val="00134144"/>
    <w:rsid w:val="0013580C"/>
    <w:rsid w:val="00155971"/>
    <w:rsid w:val="00160C40"/>
    <w:rsid w:val="00165340"/>
    <w:rsid w:val="001A3C86"/>
    <w:rsid w:val="001F3F6A"/>
    <w:rsid w:val="001F56D3"/>
    <w:rsid w:val="002E7884"/>
    <w:rsid w:val="003313FF"/>
    <w:rsid w:val="003451E9"/>
    <w:rsid w:val="00365F0C"/>
    <w:rsid w:val="00380A56"/>
    <w:rsid w:val="003A09A1"/>
    <w:rsid w:val="003E6944"/>
    <w:rsid w:val="0040240F"/>
    <w:rsid w:val="00482453"/>
    <w:rsid w:val="004B27D5"/>
    <w:rsid w:val="004E759E"/>
    <w:rsid w:val="0052343A"/>
    <w:rsid w:val="00524302"/>
    <w:rsid w:val="00534278"/>
    <w:rsid w:val="005A3B89"/>
    <w:rsid w:val="005A41BA"/>
    <w:rsid w:val="005F014E"/>
    <w:rsid w:val="00643285"/>
    <w:rsid w:val="00647F0E"/>
    <w:rsid w:val="00664EFC"/>
    <w:rsid w:val="00675AF9"/>
    <w:rsid w:val="006A2623"/>
    <w:rsid w:val="006A5DF0"/>
    <w:rsid w:val="006C059E"/>
    <w:rsid w:val="006C2558"/>
    <w:rsid w:val="006D50FF"/>
    <w:rsid w:val="006E1D84"/>
    <w:rsid w:val="00720109"/>
    <w:rsid w:val="0073605F"/>
    <w:rsid w:val="00753CAD"/>
    <w:rsid w:val="0079032A"/>
    <w:rsid w:val="007909E5"/>
    <w:rsid w:val="00796F14"/>
    <w:rsid w:val="00797213"/>
    <w:rsid w:val="007A1BEE"/>
    <w:rsid w:val="007A531C"/>
    <w:rsid w:val="007E31A3"/>
    <w:rsid w:val="008112E3"/>
    <w:rsid w:val="00845612"/>
    <w:rsid w:val="008575B2"/>
    <w:rsid w:val="00867DE4"/>
    <w:rsid w:val="008915C7"/>
    <w:rsid w:val="008A35F9"/>
    <w:rsid w:val="008C6915"/>
    <w:rsid w:val="008E1C8F"/>
    <w:rsid w:val="0091328D"/>
    <w:rsid w:val="00916411"/>
    <w:rsid w:val="0092544B"/>
    <w:rsid w:val="009A570D"/>
    <w:rsid w:val="009A6A79"/>
    <w:rsid w:val="009F501F"/>
    <w:rsid w:val="00A14F22"/>
    <w:rsid w:val="00A2502C"/>
    <w:rsid w:val="00A64481"/>
    <w:rsid w:val="00A66A83"/>
    <w:rsid w:val="00A80662"/>
    <w:rsid w:val="00AC1056"/>
    <w:rsid w:val="00B05126"/>
    <w:rsid w:val="00B52F7E"/>
    <w:rsid w:val="00B616C7"/>
    <w:rsid w:val="00B82558"/>
    <w:rsid w:val="00BC33E7"/>
    <w:rsid w:val="00BD5A48"/>
    <w:rsid w:val="00C02CEA"/>
    <w:rsid w:val="00C71F48"/>
    <w:rsid w:val="00C8613F"/>
    <w:rsid w:val="00CA0237"/>
    <w:rsid w:val="00CE32AC"/>
    <w:rsid w:val="00CE6A3A"/>
    <w:rsid w:val="00D03231"/>
    <w:rsid w:val="00DA3A40"/>
    <w:rsid w:val="00DD46B2"/>
    <w:rsid w:val="00DD6631"/>
    <w:rsid w:val="00E01A0F"/>
    <w:rsid w:val="00E36CF0"/>
    <w:rsid w:val="00E47A70"/>
    <w:rsid w:val="00E6001E"/>
    <w:rsid w:val="00E745CA"/>
    <w:rsid w:val="00EC06DC"/>
    <w:rsid w:val="00F25C32"/>
    <w:rsid w:val="00F40D37"/>
    <w:rsid w:val="00F445ED"/>
    <w:rsid w:val="00F643EA"/>
    <w:rsid w:val="00F73F39"/>
    <w:rsid w:val="00F95ED3"/>
    <w:rsid w:val="00F96C3E"/>
    <w:rsid w:val="00FA03D3"/>
    <w:rsid w:val="00FA140B"/>
    <w:rsid w:val="00FC3682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498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0" w:unhideWhenUsed="0" w:qFormat="1"/>
    <w:lsdException w:name="Signature" w:uiPriority="0" w:qFormat="1"/>
    <w:lsdException w:name="Default Paragraph Font" w:uiPriority="1"/>
    <w:lsdException w:name="Salutation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70D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1"/>
    <w:qFormat/>
    <w:rsid w:val="007A531C"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501F"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F501F"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0157CE"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A2623"/>
    <w:pPr>
      <w:spacing w:after="160" w:line="240" w:lineRule="auto"/>
    </w:pPr>
    <w:rPr>
      <w:color w:val="8E0033" w:themeColor="accent6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A2623"/>
    <w:rPr>
      <w:color w:val="8E0033" w:themeColor="accent6"/>
      <w:sz w:val="24"/>
    </w:rPr>
  </w:style>
  <w:style w:type="paragraph" w:styleId="Footer">
    <w:name w:val="footer"/>
    <w:basedOn w:val="Normal"/>
    <w:link w:val="FooterChar"/>
    <w:uiPriority w:val="99"/>
    <w:unhideWhenUsed/>
    <w:rsid w:val="0073605F"/>
    <w:pPr>
      <w:spacing w:after="0" w:line="240" w:lineRule="auto"/>
    </w:pPr>
    <w:rPr>
      <w:caps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73605F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Normal"/>
    <w:uiPriority w:val="1"/>
    <w:qFormat/>
    <w:rsid w:val="000157CE"/>
    <w:pPr>
      <w:spacing w:after="0"/>
    </w:pPr>
    <w:rPr>
      <w:color w:val="7F7F7F" w:themeColor="text1" w:themeTint="8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rsid w:val="00CE32AC"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664EFC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Date">
    <w:name w:val="Date"/>
    <w:basedOn w:val="Normal"/>
    <w:next w:val="Normal"/>
    <w:link w:val="DateChar"/>
    <w:uiPriority w:val="1"/>
    <w:rsid w:val="00EC06DC"/>
    <w:pPr>
      <w:spacing w:before="480"/>
    </w:pPr>
    <w:rPr>
      <w:color w:val="000000" w:themeColor="text1"/>
      <w:szCs w:val="24"/>
    </w:rPr>
  </w:style>
  <w:style w:type="character" w:customStyle="1" w:styleId="DateChar">
    <w:name w:val="Date Char"/>
    <w:basedOn w:val="DefaultParagraphFont"/>
    <w:link w:val="Date"/>
    <w:uiPriority w:val="1"/>
    <w:rsid w:val="00EC06DC"/>
    <w:rPr>
      <w:color w:val="000000" w:themeColor="text1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664EFC"/>
    <w:rPr>
      <w:bCs/>
      <w:color w:val="595959" w:themeColor="text1" w:themeTint="A6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303030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664EFC"/>
    <w:rPr>
      <w:bCs/>
      <w:color w:val="8E0033" w:themeColor="accent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64EFC"/>
    <w:rPr>
      <w:bCs/>
      <w:color w:val="8E0033" w:themeColor="accent6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0B1437"/>
    <w:pPr>
      <w:numPr>
        <w:numId w:val="11"/>
      </w:numPr>
      <w:spacing w:before="120" w:after="120" w:line="240" w:lineRule="auto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D03231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001E"/>
    <w:rPr>
      <w:color w:val="7F7F7F" w:themeColor="text1" w:themeTint="80"/>
      <w:sz w:val="18"/>
    </w:rPr>
  </w:style>
  <w:style w:type="character" w:styleId="FootnoteReference">
    <w:name w:val="footnote reference"/>
    <w:basedOn w:val="DefaultParagraphFont"/>
    <w:uiPriority w:val="99"/>
    <w:rsid w:val="00D03231"/>
    <w:rPr>
      <w:color w:val="8E0033" w:themeColor="accent6"/>
      <w:sz w:val="20"/>
      <w:vertAlign w:val="superscript"/>
    </w:rPr>
  </w:style>
  <w:style w:type="paragraph" w:customStyle="1" w:styleId="Recipient">
    <w:name w:val="Recipient"/>
    <w:basedOn w:val="Normal"/>
    <w:uiPriority w:val="1"/>
    <w:qFormat/>
    <w:rsid w:val="00EC06DC"/>
    <w:pPr>
      <w:spacing w:after="0" w:line="240" w:lineRule="auto"/>
    </w:pPr>
    <w:rPr>
      <w:color w:val="7F7F7F" w:themeColor="text1" w:themeTint="80"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rsid w:val="00EC06DC"/>
    <w:pPr>
      <w:spacing w:before="480"/>
    </w:pPr>
  </w:style>
  <w:style w:type="character" w:customStyle="1" w:styleId="SalutationChar">
    <w:name w:val="Salutation Char"/>
    <w:basedOn w:val="DefaultParagraphFont"/>
    <w:link w:val="Salutation"/>
    <w:uiPriority w:val="1"/>
    <w:rsid w:val="00E6001E"/>
    <w:rPr>
      <w:color w:val="262626" w:themeColor="text1" w:themeTint="D9"/>
    </w:rPr>
  </w:style>
  <w:style w:type="paragraph" w:styleId="Signature">
    <w:name w:val="Signature"/>
    <w:basedOn w:val="Normal"/>
    <w:link w:val="SignatureChar"/>
    <w:uiPriority w:val="1"/>
    <w:unhideWhenUsed/>
    <w:qFormat/>
    <w:rsid w:val="00EC06DC"/>
    <w:pPr>
      <w:spacing w:before="72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"/>
    <w:rsid w:val="00E6001E"/>
    <w:rPr>
      <w:color w:val="262626" w:themeColor="text1" w:themeTint="D9"/>
    </w:rPr>
  </w:style>
  <w:style w:type="paragraph" w:styleId="BodyText">
    <w:name w:val="Body Text"/>
    <w:basedOn w:val="Normal"/>
    <w:link w:val="BodyTextChar"/>
    <w:uiPriority w:val="99"/>
    <w:semiHidden/>
    <w:unhideWhenUsed/>
    <w:rsid w:val="008A35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5F9"/>
    <w:rPr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qFormat/>
    <w:rsid w:val="005F0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06E"/>
    <w:rPr>
      <w:color w:val="D26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0" w:unhideWhenUsed="0" w:qFormat="1"/>
    <w:lsdException w:name="Signature" w:uiPriority="0" w:qFormat="1"/>
    <w:lsdException w:name="Default Paragraph Font" w:uiPriority="1"/>
    <w:lsdException w:name="Salutation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70D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1"/>
    <w:qFormat/>
    <w:rsid w:val="007A531C"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501F"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F501F"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0157CE"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A2623"/>
    <w:pPr>
      <w:spacing w:after="160" w:line="240" w:lineRule="auto"/>
    </w:pPr>
    <w:rPr>
      <w:color w:val="8E0033" w:themeColor="accent6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A2623"/>
    <w:rPr>
      <w:color w:val="8E0033" w:themeColor="accent6"/>
      <w:sz w:val="24"/>
    </w:rPr>
  </w:style>
  <w:style w:type="paragraph" w:styleId="Footer">
    <w:name w:val="footer"/>
    <w:basedOn w:val="Normal"/>
    <w:link w:val="FooterChar"/>
    <w:uiPriority w:val="99"/>
    <w:unhideWhenUsed/>
    <w:rsid w:val="0073605F"/>
    <w:pPr>
      <w:spacing w:after="0" w:line="240" w:lineRule="auto"/>
    </w:pPr>
    <w:rPr>
      <w:caps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73605F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Normal"/>
    <w:uiPriority w:val="1"/>
    <w:qFormat/>
    <w:rsid w:val="000157CE"/>
    <w:pPr>
      <w:spacing w:after="0"/>
    </w:pPr>
    <w:rPr>
      <w:color w:val="7F7F7F" w:themeColor="text1" w:themeTint="8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rsid w:val="00CE32AC"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664EFC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Date">
    <w:name w:val="Date"/>
    <w:basedOn w:val="Normal"/>
    <w:next w:val="Normal"/>
    <w:link w:val="DateChar"/>
    <w:uiPriority w:val="1"/>
    <w:rsid w:val="00EC06DC"/>
    <w:pPr>
      <w:spacing w:before="480"/>
    </w:pPr>
    <w:rPr>
      <w:color w:val="000000" w:themeColor="text1"/>
      <w:szCs w:val="24"/>
    </w:rPr>
  </w:style>
  <w:style w:type="character" w:customStyle="1" w:styleId="DateChar">
    <w:name w:val="Date Char"/>
    <w:basedOn w:val="DefaultParagraphFont"/>
    <w:link w:val="Date"/>
    <w:uiPriority w:val="1"/>
    <w:rsid w:val="00EC06DC"/>
    <w:rPr>
      <w:color w:val="000000" w:themeColor="text1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664EFC"/>
    <w:rPr>
      <w:bCs/>
      <w:color w:val="595959" w:themeColor="text1" w:themeTint="A6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303030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664EFC"/>
    <w:rPr>
      <w:bCs/>
      <w:color w:val="8E0033" w:themeColor="accent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64EFC"/>
    <w:rPr>
      <w:bCs/>
      <w:color w:val="8E0033" w:themeColor="accent6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0B1437"/>
    <w:pPr>
      <w:numPr>
        <w:numId w:val="11"/>
      </w:numPr>
      <w:spacing w:before="120" w:after="120" w:line="240" w:lineRule="auto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D03231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001E"/>
    <w:rPr>
      <w:color w:val="7F7F7F" w:themeColor="text1" w:themeTint="80"/>
      <w:sz w:val="18"/>
    </w:rPr>
  </w:style>
  <w:style w:type="character" w:styleId="FootnoteReference">
    <w:name w:val="footnote reference"/>
    <w:basedOn w:val="DefaultParagraphFont"/>
    <w:uiPriority w:val="99"/>
    <w:rsid w:val="00D03231"/>
    <w:rPr>
      <w:color w:val="8E0033" w:themeColor="accent6"/>
      <w:sz w:val="20"/>
      <w:vertAlign w:val="superscript"/>
    </w:rPr>
  </w:style>
  <w:style w:type="paragraph" w:customStyle="1" w:styleId="Recipient">
    <w:name w:val="Recipient"/>
    <w:basedOn w:val="Normal"/>
    <w:uiPriority w:val="1"/>
    <w:qFormat/>
    <w:rsid w:val="00EC06DC"/>
    <w:pPr>
      <w:spacing w:after="0" w:line="240" w:lineRule="auto"/>
    </w:pPr>
    <w:rPr>
      <w:color w:val="7F7F7F" w:themeColor="text1" w:themeTint="80"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rsid w:val="00EC06DC"/>
    <w:pPr>
      <w:spacing w:before="480"/>
    </w:pPr>
  </w:style>
  <w:style w:type="character" w:customStyle="1" w:styleId="SalutationChar">
    <w:name w:val="Salutation Char"/>
    <w:basedOn w:val="DefaultParagraphFont"/>
    <w:link w:val="Salutation"/>
    <w:uiPriority w:val="1"/>
    <w:rsid w:val="00E6001E"/>
    <w:rPr>
      <w:color w:val="262626" w:themeColor="text1" w:themeTint="D9"/>
    </w:rPr>
  </w:style>
  <w:style w:type="paragraph" w:styleId="Signature">
    <w:name w:val="Signature"/>
    <w:basedOn w:val="Normal"/>
    <w:link w:val="SignatureChar"/>
    <w:uiPriority w:val="1"/>
    <w:unhideWhenUsed/>
    <w:qFormat/>
    <w:rsid w:val="00EC06DC"/>
    <w:pPr>
      <w:spacing w:before="72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"/>
    <w:rsid w:val="00E6001E"/>
    <w:rPr>
      <w:color w:val="262626" w:themeColor="text1" w:themeTint="D9"/>
    </w:rPr>
  </w:style>
  <w:style w:type="paragraph" w:styleId="BodyText">
    <w:name w:val="Body Text"/>
    <w:basedOn w:val="Normal"/>
    <w:link w:val="BodyTextChar"/>
    <w:uiPriority w:val="99"/>
    <w:semiHidden/>
    <w:unhideWhenUsed/>
    <w:rsid w:val="008A35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5F9"/>
    <w:rPr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qFormat/>
    <w:rsid w:val="005F0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06E"/>
    <w:rPr>
      <w:color w:val="D26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firstwhistle@hotmail.com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Stationery:Forefront%20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refront">
  <a:themeElements>
    <a:clrScheme name="Forefro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9E0038"/>
      </a:accent1>
      <a:accent2>
        <a:srgbClr val="610534"/>
      </a:accent2>
      <a:accent3>
        <a:srgbClr val="AC956E"/>
      </a:accent3>
      <a:accent4>
        <a:srgbClr val="808DA9"/>
      </a:accent4>
      <a:accent5>
        <a:srgbClr val="424E5B"/>
      </a:accent5>
      <a:accent6>
        <a:srgbClr val="8E0033"/>
      </a:accent6>
      <a:hlink>
        <a:srgbClr val="D26900"/>
      </a:hlink>
      <a:folHlink>
        <a:srgbClr val="726056"/>
      </a:folHlink>
    </a:clrScheme>
    <a:fontScheme name="Forefront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Forefro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52728-365E-6C4A-B94F-C0CCCD68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Forefront Letter.dotx</Template>
  <TotalTime>128</TotalTime>
  <Pages>3</Pages>
  <Words>390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40</cp:revision>
  <cp:lastPrinted>2010-05-23T20:14:00Z</cp:lastPrinted>
  <dcterms:created xsi:type="dcterms:W3CDTF">2015-07-19T16:38:00Z</dcterms:created>
  <dcterms:modified xsi:type="dcterms:W3CDTF">2015-07-26T10:15:00Z</dcterms:modified>
  <cp:category/>
</cp:coreProperties>
</file>